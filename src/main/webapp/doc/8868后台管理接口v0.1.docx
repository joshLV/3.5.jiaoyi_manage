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46" w:rsidRPr="009E41B7" w:rsidRDefault="00534946" w:rsidP="00914C19">
      <w:pPr>
        <w:jc w:val="center"/>
        <w:rPr>
          <w:rFonts w:ascii="微软雅黑" w:eastAsia="微软雅黑" w:hAnsi="微软雅黑"/>
          <w:sz w:val="56"/>
          <w:szCs w:val="36"/>
        </w:rPr>
      </w:pPr>
      <w:r w:rsidRPr="009E41B7">
        <w:rPr>
          <w:rFonts w:ascii="微软雅黑" w:eastAsia="微软雅黑" w:hAnsi="微软雅黑"/>
          <w:sz w:val="56"/>
          <w:szCs w:val="36"/>
        </w:rPr>
        <w:t>8868</w:t>
      </w:r>
      <w:r w:rsidRPr="009E41B7">
        <w:rPr>
          <w:rFonts w:ascii="微软雅黑" w:eastAsia="微软雅黑" w:hAnsi="微软雅黑" w:hint="eastAsia"/>
          <w:sz w:val="56"/>
          <w:szCs w:val="36"/>
        </w:rPr>
        <w:t>接口</w:t>
      </w:r>
      <w:r w:rsidRPr="009E41B7">
        <w:rPr>
          <w:rFonts w:ascii="微软雅黑" w:eastAsia="微软雅黑" w:hAnsi="微软雅黑"/>
          <w:sz w:val="56"/>
          <w:szCs w:val="36"/>
        </w:rPr>
        <w:t>V</w:t>
      </w:r>
      <w:r>
        <w:rPr>
          <w:rFonts w:ascii="微软雅黑" w:eastAsia="微软雅黑" w:hAnsi="微软雅黑"/>
          <w:sz w:val="56"/>
          <w:szCs w:val="36"/>
        </w:rPr>
        <w:t>0.1</w:t>
      </w:r>
    </w:p>
    <w:p w:rsidR="00534946" w:rsidRPr="009E41B7" w:rsidRDefault="00534946" w:rsidP="00D1115C">
      <w:pPr>
        <w:pStyle w:val="Heading1"/>
        <w:numPr>
          <w:ilvl w:val="0"/>
          <w:numId w:val="5"/>
        </w:numPr>
        <w:rPr>
          <w:rFonts w:ascii="微软雅黑" w:eastAsia="微软雅黑" w:hAnsi="微软雅黑"/>
        </w:rPr>
      </w:pPr>
      <w:r w:rsidRPr="009E41B7">
        <w:rPr>
          <w:rFonts w:ascii="微软雅黑" w:eastAsia="微软雅黑" w:hAnsi="微软雅黑" w:hint="eastAsia"/>
        </w:rPr>
        <w:t>说明</w:t>
      </w:r>
    </w:p>
    <w:p w:rsidR="00534946" w:rsidRPr="009E41B7" w:rsidRDefault="00534946" w:rsidP="0000029C">
      <w:pPr>
        <w:pStyle w:val="ListParagraph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用于第三方系统接入</w:t>
      </w:r>
      <w:r>
        <w:rPr>
          <w:rFonts w:ascii="微软雅黑" w:eastAsia="微软雅黑" w:hAnsi="微软雅黑"/>
        </w:rPr>
        <w:t>8868</w:t>
      </w:r>
      <w:r>
        <w:rPr>
          <w:rFonts w:ascii="微软雅黑" w:eastAsia="微软雅黑" w:hAnsi="微软雅黑" w:hint="eastAsia"/>
        </w:rPr>
        <w:t>平台</w:t>
      </w:r>
    </w:p>
    <w:p w:rsidR="00534946" w:rsidRDefault="00534946" w:rsidP="00836E81">
      <w:pPr>
        <w:ind w:left="420"/>
      </w:pPr>
    </w:p>
    <w:p w:rsidR="00534946" w:rsidRDefault="00534946" w:rsidP="00836E81">
      <w:pPr>
        <w:ind w:left="420"/>
      </w:pPr>
    </w:p>
    <w:p w:rsidR="00534946" w:rsidRPr="009E41B7" w:rsidRDefault="00534946" w:rsidP="00D1115C">
      <w:pPr>
        <w:pStyle w:val="Heading1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</w:t>
      </w:r>
      <w:r w:rsidRPr="009E41B7">
        <w:rPr>
          <w:rFonts w:ascii="微软雅黑" w:eastAsia="微软雅黑" w:hAnsi="微软雅黑" w:hint="eastAsia"/>
        </w:rPr>
        <w:t>基本规则</w:t>
      </w:r>
    </w:p>
    <w:p w:rsidR="00534946" w:rsidRPr="009E41B7" w:rsidRDefault="00534946" w:rsidP="0076698A">
      <w:pPr>
        <w:rPr>
          <w:rFonts w:ascii="微软雅黑" w:eastAsia="微软雅黑" w:hAnsi="微软雅黑"/>
          <w:szCs w:val="21"/>
        </w:rPr>
      </w:pPr>
      <w:r w:rsidRPr="00DF4E1C">
        <w:rPr>
          <w:rFonts w:ascii="微软雅黑" w:eastAsia="微软雅黑" w:hAnsi="微软雅黑" w:hint="eastAsia"/>
          <w:b/>
          <w:sz w:val="22"/>
          <w:szCs w:val="21"/>
        </w:rPr>
        <w:t>通讯方式：</w:t>
      </w:r>
      <w:r w:rsidRPr="009E41B7">
        <w:rPr>
          <w:rFonts w:ascii="微软雅黑" w:eastAsia="微软雅黑" w:hAnsi="微软雅黑" w:hint="eastAsia"/>
          <w:szCs w:val="21"/>
        </w:rPr>
        <w:t>接口通讯采用</w:t>
      </w:r>
      <w:r w:rsidRPr="009E41B7">
        <w:rPr>
          <w:rFonts w:ascii="微软雅黑" w:eastAsia="微软雅黑" w:hAnsi="微软雅黑"/>
          <w:szCs w:val="21"/>
        </w:rPr>
        <w:t>HTTP POST</w:t>
      </w:r>
      <w:r w:rsidRPr="009E41B7">
        <w:rPr>
          <w:rFonts w:ascii="微软雅黑" w:eastAsia="微软雅黑" w:hAnsi="微软雅黑" w:hint="eastAsia"/>
          <w:szCs w:val="21"/>
        </w:rPr>
        <w:t>方式；</w:t>
      </w:r>
    </w:p>
    <w:p w:rsidR="00534946" w:rsidRPr="009E41B7" w:rsidRDefault="00534946" w:rsidP="0076698A">
      <w:pPr>
        <w:rPr>
          <w:rFonts w:ascii="微软雅黑" w:eastAsia="微软雅黑" w:hAnsi="微软雅黑"/>
          <w:szCs w:val="21"/>
        </w:rPr>
      </w:pPr>
      <w:r w:rsidRPr="00DF4E1C">
        <w:rPr>
          <w:rFonts w:ascii="微软雅黑" w:eastAsia="微软雅黑" w:hAnsi="微软雅黑"/>
          <w:b/>
          <w:sz w:val="22"/>
          <w:szCs w:val="21"/>
        </w:rPr>
        <w:t>POST</w:t>
      </w:r>
      <w:r w:rsidRPr="00DF4E1C">
        <w:rPr>
          <w:rFonts w:ascii="微软雅黑" w:eastAsia="微软雅黑" w:hAnsi="微软雅黑" w:hint="eastAsia"/>
          <w:b/>
          <w:sz w:val="22"/>
          <w:szCs w:val="21"/>
        </w:rPr>
        <w:t>数据格式：</w:t>
      </w:r>
      <w:r w:rsidRPr="009E41B7">
        <w:rPr>
          <w:rFonts w:ascii="微软雅黑" w:eastAsia="微软雅黑" w:hAnsi="微软雅黑"/>
          <w:szCs w:val="21"/>
        </w:rPr>
        <w:t>cmd=xxxx&amp;data=xxxx&amp;sign=xxxx&amp;</w:t>
      </w:r>
      <w:r>
        <w:rPr>
          <w:rFonts w:ascii="微软雅黑" w:eastAsia="微软雅黑" w:hAnsi="微软雅黑"/>
          <w:szCs w:val="21"/>
        </w:rPr>
        <w:t>appid</w:t>
      </w:r>
      <w:r w:rsidRPr="009E41B7">
        <w:rPr>
          <w:rFonts w:ascii="微软雅黑" w:eastAsia="微软雅黑" w:hAnsi="微软雅黑"/>
          <w:szCs w:val="21"/>
        </w:rPr>
        <w:t>=123</w:t>
      </w:r>
    </w:p>
    <w:p w:rsidR="00534946" w:rsidRPr="00DF4E1C" w:rsidRDefault="00534946" w:rsidP="0076698A">
      <w:pPr>
        <w:rPr>
          <w:rFonts w:ascii="微软雅黑" w:eastAsia="微软雅黑" w:hAnsi="微软雅黑"/>
          <w:b/>
          <w:sz w:val="22"/>
          <w:szCs w:val="21"/>
        </w:rPr>
      </w:pPr>
      <w:r w:rsidRPr="00DF4E1C">
        <w:rPr>
          <w:rFonts w:ascii="微软雅黑" w:eastAsia="微软雅黑" w:hAnsi="微软雅黑" w:hint="eastAsia"/>
          <w:b/>
          <w:sz w:val="22"/>
          <w:szCs w:val="21"/>
        </w:rPr>
        <w:t>参数说明：</w:t>
      </w:r>
    </w:p>
    <w:p w:rsidR="00534946" w:rsidRPr="009E41B7" w:rsidRDefault="00534946" w:rsidP="00371F23">
      <w:pPr>
        <w:ind w:firstLine="42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 w:hint="eastAsia"/>
          <w:szCs w:val="21"/>
        </w:rPr>
        <w:t>请求</w:t>
      </w:r>
      <w:r w:rsidRPr="009E41B7">
        <w:rPr>
          <w:rFonts w:ascii="微软雅黑" w:eastAsia="微软雅黑" w:hAnsi="微软雅黑"/>
          <w:szCs w:val="21"/>
        </w:rPr>
        <w:t>POST</w:t>
      </w:r>
      <w:r w:rsidRPr="009E41B7">
        <w:rPr>
          <w:rFonts w:ascii="微软雅黑" w:eastAsia="微软雅黑" w:hAnsi="微软雅黑" w:hint="eastAsia"/>
          <w:szCs w:val="21"/>
        </w:rPr>
        <w:t>的参数包括两个字段：</w:t>
      </w:r>
      <w:r w:rsidRPr="009E41B7">
        <w:rPr>
          <w:rFonts w:ascii="微软雅黑" w:eastAsia="微软雅黑" w:hAnsi="微软雅黑"/>
          <w:szCs w:val="21"/>
        </w:rPr>
        <w:t>data</w:t>
      </w:r>
      <w:r w:rsidRPr="009E41B7">
        <w:rPr>
          <w:rFonts w:ascii="微软雅黑" w:eastAsia="微软雅黑" w:hAnsi="微软雅黑" w:hint="eastAsia"/>
          <w:szCs w:val="21"/>
        </w:rPr>
        <w:t>和</w:t>
      </w:r>
      <w:r w:rsidRPr="009E41B7">
        <w:rPr>
          <w:rFonts w:ascii="微软雅黑" w:eastAsia="微软雅黑" w:hAnsi="微软雅黑"/>
          <w:szCs w:val="21"/>
        </w:rPr>
        <w:t>sign</w:t>
      </w:r>
    </w:p>
    <w:p w:rsidR="00534946" w:rsidRPr="009E41B7" w:rsidRDefault="00534946" w:rsidP="00371F23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/>
          <w:b/>
          <w:szCs w:val="21"/>
        </w:rPr>
        <w:t>cmd</w:t>
      </w:r>
      <w:r w:rsidRPr="009E41B7">
        <w:rPr>
          <w:rFonts w:ascii="微软雅黑" w:eastAsia="微软雅黑" w:hAnsi="微软雅黑" w:hint="eastAsia"/>
          <w:b/>
          <w:szCs w:val="21"/>
        </w:rPr>
        <w:t>：</w:t>
      </w:r>
      <w:r w:rsidRPr="009E41B7">
        <w:rPr>
          <w:rFonts w:ascii="微软雅黑" w:eastAsia="微软雅黑" w:hAnsi="微软雅黑" w:hint="eastAsia"/>
          <w:szCs w:val="21"/>
        </w:rPr>
        <w:t>为请求的接口名称（字符串，详见接口部分，不区分大小写）</w:t>
      </w:r>
    </w:p>
    <w:p w:rsidR="00534946" w:rsidRDefault="00534946" w:rsidP="00371F23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/>
          <w:b/>
          <w:szCs w:val="21"/>
        </w:rPr>
        <w:t>data</w:t>
      </w:r>
      <w:r w:rsidRPr="009E41B7">
        <w:rPr>
          <w:rFonts w:ascii="微软雅黑" w:eastAsia="微软雅黑" w:hAnsi="微软雅黑" w:hint="eastAsia"/>
          <w:b/>
          <w:szCs w:val="21"/>
        </w:rPr>
        <w:t>：</w:t>
      </w:r>
      <w:r w:rsidRPr="009E41B7">
        <w:rPr>
          <w:rFonts w:ascii="微软雅黑" w:eastAsia="微软雅黑" w:hAnsi="微软雅黑" w:hint="eastAsia"/>
          <w:szCs w:val="21"/>
        </w:rPr>
        <w:t>为接口请求的参数</w:t>
      </w:r>
      <w:r>
        <w:rPr>
          <w:rFonts w:ascii="微软雅黑" w:eastAsia="微软雅黑" w:hAnsi="微软雅黑" w:hint="eastAsia"/>
          <w:szCs w:val="21"/>
        </w:rPr>
        <w:t>（根据</w:t>
      </w:r>
      <w:r>
        <w:rPr>
          <w:rFonts w:ascii="微软雅黑" w:eastAsia="微软雅黑" w:hAnsi="微软雅黑"/>
          <w:szCs w:val="21"/>
        </w:rPr>
        <w:t>cmd</w:t>
      </w:r>
      <w:r>
        <w:rPr>
          <w:rFonts w:ascii="微软雅黑" w:eastAsia="微软雅黑" w:hAnsi="微软雅黑" w:hint="eastAsia"/>
          <w:szCs w:val="21"/>
        </w:rPr>
        <w:t>传入相应的参数）；</w:t>
      </w:r>
      <w:r w:rsidRPr="009E41B7">
        <w:rPr>
          <w:rFonts w:ascii="微软雅黑" w:eastAsia="微软雅黑" w:hAnsi="微软雅黑" w:hint="eastAsia"/>
          <w:szCs w:val="21"/>
        </w:rPr>
        <w:t>使用</w:t>
      </w:r>
      <w:r w:rsidRPr="009E41B7">
        <w:rPr>
          <w:rFonts w:ascii="微软雅黑" w:eastAsia="微软雅黑" w:hAnsi="微软雅黑"/>
          <w:szCs w:val="21"/>
        </w:rPr>
        <w:t>JSON</w:t>
      </w:r>
      <w:r w:rsidRPr="009E41B7">
        <w:rPr>
          <w:rFonts w:ascii="微软雅黑" w:eastAsia="微软雅黑" w:hAnsi="微软雅黑" w:hint="eastAsia"/>
          <w:szCs w:val="21"/>
        </w:rPr>
        <w:t>格式，并使用</w:t>
      </w:r>
      <w:r w:rsidRPr="009E41B7">
        <w:rPr>
          <w:rFonts w:ascii="微软雅黑" w:eastAsia="微软雅黑" w:hAnsi="微软雅黑"/>
          <w:szCs w:val="21"/>
        </w:rPr>
        <w:t>DES</w:t>
      </w:r>
      <w:r w:rsidRPr="009E41B7">
        <w:rPr>
          <w:rFonts w:ascii="微软雅黑" w:eastAsia="微软雅黑" w:hAnsi="微软雅黑" w:hint="eastAsia"/>
          <w:szCs w:val="21"/>
        </w:rPr>
        <w:t>进行加密</w:t>
      </w:r>
      <w:r w:rsidRPr="009E41B7">
        <w:rPr>
          <w:rFonts w:ascii="微软雅黑" w:eastAsia="微软雅黑" w:hAnsi="微软雅黑"/>
          <w:szCs w:val="21"/>
        </w:rPr>
        <w:t xml:space="preserve">; </w:t>
      </w:r>
      <w:r w:rsidRPr="009E41B7">
        <w:rPr>
          <w:rFonts w:ascii="微软雅黑" w:eastAsia="微软雅黑" w:hAnsi="微软雅黑" w:hint="eastAsia"/>
          <w:szCs w:val="21"/>
        </w:rPr>
        <w:t>如：</w:t>
      </w:r>
    </w:p>
    <w:p w:rsidR="00534946" w:rsidRPr="00181CBB" w:rsidRDefault="00534946" w:rsidP="00181CBB">
      <w:pPr>
        <w:pStyle w:val="ListParagraph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/>
          <w:szCs w:val="21"/>
        </w:rPr>
        <w:t>{</w:t>
      </w:r>
      <w:r w:rsidRPr="009E41B7">
        <w:rPr>
          <w:rFonts w:ascii="微软雅黑" w:eastAsia="微软雅黑" w:hAnsi="微软雅黑" w:hint="eastAsia"/>
          <w:szCs w:val="21"/>
        </w:rPr>
        <w:t>“</w:t>
      </w:r>
      <w:r w:rsidRPr="009E41B7">
        <w:rPr>
          <w:rFonts w:ascii="微软雅黑" w:eastAsia="微软雅黑" w:hAnsi="微软雅黑"/>
          <w:szCs w:val="21"/>
        </w:rPr>
        <w:t>uid</w:t>
      </w:r>
      <w:r w:rsidRPr="009E41B7">
        <w:rPr>
          <w:rFonts w:ascii="微软雅黑" w:eastAsia="微软雅黑" w:hAnsi="微软雅黑" w:hint="eastAsia"/>
          <w:szCs w:val="21"/>
        </w:rPr>
        <w:t>”</w:t>
      </w:r>
      <w:r w:rsidRPr="009E41B7">
        <w:rPr>
          <w:rFonts w:ascii="微软雅黑" w:eastAsia="微软雅黑" w:hAnsi="微软雅黑"/>
          <w:szCs w:val="21"/>
        </w:rPr>
        <w:t>:123456,</w:t>
      </w:r>
      <w:r w:rsidRPr="009E41B7">
        <w:rPr>
          <w:rFonts w:ascii="微软雅黑" w:eastAsia="微软雅黑" w:hAnsi="微软雅黑" w:hint="eastAsia"/>
          <w:szCs w:val="21"/>
        </w:rPr>
        <w:t>”</w:t>
      </w:r>
      <w:r w:rsidRPr="009E41B7">
        <w:rPr>
          <w:rFonts w:ascii="微软雅黑" w:eastAsia="微软雅黑" w:hAnsi="微软雅黑"/>
          <w:szCs w:val="21"/>
        </w:rPr>
        <w:t>gid</w:t>
      </w:r>
      <w:r w:rsidRPr="009E41B7">
        <w:rPr>
          <w:rFonts w:ascii="微软雅黑" w:eastAsia="微软雅黑" w:hAnsi="微软雅黑" w:hint="eastAsia"/>
          <w:szCs w:val="21"/>
        </w:rPr>
        <w:t>”</w:t>
      </w:r>
      <w:r w:rsidRPr="009E41B7">
        <w:rPr>
          <w:rFonts w:ascii="微软雅黑" w:eastAsia="微软雅黑" w:hAnsi="微软雅黑"/>
          <w:szCs w:val="21"/>
        </w:rPr>
        <w:t>:12345,</w:t>
      </w:r>
      <w:r w:rsidRPr="009E41B7">
        <w:rPr>
          <w:rFonts w:ascii="微软雅黑" w:eastAsia="微软雅黑" w:hAnsi="微软雅黑" w:hint="eastAsia"/>
          <w:szCs w:val="21"/>
        </w:rPr>
        <w:t>”</w:t>
      </w:r>
      <w:r w:rsidRPr="009E41B7">
        <w:rPr>
          <w:rFonts w:ascii="微软雅黑" w:eastAsia="微软雅黑" w:hAnsi="微软雅黑"/>
          <w:szCs w:val="21"/>
        </w:rPr>
        <w:t>cpid</w:t>
      </w:r>
      <w:r w:rsidRPr="009E41B7">
        <w:rPr>
          <w:rFonts w:ascii="微软雅黑" w:eastAsia="微软雅黑" w:hAnsi="微软雅黑" w:hint="eastAsia"/>
          <w:szCs w:val="21"/>
        </w:rPr>
        <w:t>”</w:t>
      </w:r>
      <w:r w:rsidRPr="009E41B7">
        <w:rPr>
          <w:rFonts w:ascii="微软雅黑" w:eastAsia="微软雅黑" w:hAnsi="微软雅黑"/>
          <w:szCs w:val="21"/>
        </w:rPr>
        <w:t>:222}</w:t>
      </w:r>
    </w:p>
    <w:p w:rsidR="00534946" w:rsidRDefault="00534946" w:rsidP="00371F23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/>
          <w:b/>
          <w:szCs w:val="21"/>
        </w:rPr>
        <w:t>sign</w:t>
      </w:r>
      <w:r w:rsidRPr="009E41B7">
        <w:rPr>
          <w:rFonts w:ascii="微软雅黑" w:eastAsia="微软雅黑" w:hAnsi="微软雅黑" w:hint="eastAsia"/>
          <w:b/>
          <w:szCs w:val="21"/>
        </w:rPr>
        <w:t>：</w:t>
      </w:r>
      <w:r w:rsidRPr="009E41B7">
        <w:rPr>
          <w:rFonts w:ascii="微软雅黑" w:eastAsia="微软雅黑" w:hAnsi="微软雅黑" w:hint="eastAsia"/>
          <w:szCs w:val="21"/>
        </w:rPr>
        <w:t>为</w:t>
      </w:r>
      <w:r w:rsidRPr="009E41B7">
        <w:rPr>
          <w:rFonts w:ascii="微软雅黑" w:eastAsia="微软雅黑" w:hAnsi="微软雅黑"/>
          <w:szCs w:val="21"/>
        </w:rPr>
        <w:t>data</w:t>
      </w:r>
      <w:r w:rsidRPr="009E41B7">
        <w:rPr>
          <w:rFonts w:ascii="微软雅黑" w:eastAsia="微软雅黑" w:hAnsi="微软雅黑" w:hint="eastAsia"/>
          <w:szCs w:val="21"/>
        </w:rPr>
        <w:t>的</w:t>
      </w:r>
      <w:r w:rsidRPr="009E41B7">
        <w:rPr>
          <w:rFonts w:ascii="微软雅黑" w:eastAsia="微软雅黑" w:hAnsi="微软雅黑"/>
          <w:szCs w:val="21"/>
        </w:rPr>
        <w:t>MD5</w:t>
      </w:r>
      <w:r w:rsidRPr="009E41B7">
        <w:rPr>
          <w:rFonts w:ascii="微软雅黑" w:eastAsia="微软雅黑" w:hAnsi="微软雅黑" w:hint="eastAsia"/>
          <w:szCs w:val="21"/>
        </w:rPr>
        <w:t>摘要的前</w:t>
      </w:r>
      <w:r w:rsidRPr="009E41B7">
        <w:rPr>
          <w:rFonts w:ascii="微软雅黑" w:eastAsia="微软雅黑" w:hAnsi="微软雅黑"/>
          <w:szCs w:val="21"/>
        </w:rPr>
        <w:t>8</w:t>
      </w:r>
      <w:r w:rsidRPr="009E41B7">
        <w:rPr>
          <w:rFonts w:ascii="微软雅黑" w:eastAsia="微软雅黑" w:hAnsi="微软雅黑" w:hint="eastAsia"/>
          <w:szCs w:val="21"/>
        </w:rPr>
        <w:t>个字符（小写）</w:t>
      </w:r>
      <w:r>
        <w:rPr>
          <w:rFonts w:ascii="微软雅黑" w:eastAsia="微软雅黑" w:hAnsi="微软雅黑" w:hint="eastAsia"/>
          <w:szCs w:val="21"/>
        </w:rPr>
        <w:t>，公式</w:t>
      </w:r>
      <w:r w:rsidRPr="009E41B7">
        <w:rPr>
          <w:rFonts w:ascii="微软雅黑" w:eastAsia="微软雅黑" w:hAnsi="微软雅黑" w:hint="eastAsia"/>
          <w:szCs w:val="21"/>
        </w:rPr>
        <w:t>：</w:t>
      </w:r>
      <w:r w:rsidRPr="009E41B7">
        <w:rPr>
          <w:rFonts w:ascii="微软雅黑" w:eastAsia="微软雅黑" w:hAnsi="微软雅黑"/>
          <w:szCs w:val="21"/>
        </w:rPr>
        <w:t xml:space="preserve"> </w:t>
      </w:r>
    </w:p>
    <w:p w:rsidR="00534946" w:rsidRPr="009E41B7" w:rsidRDefault="00534946" w:rsidP="0021465A">
      <w:pPr>
        <w:pStyle w:val="ListParagraph"/>
        <w:ind w:left="840" w:firstLineChars="0" w:firstLine="0"/>
        <w:jc w:val="left"/>
        <w:rPr>
          <w:rFonts w:ascii="微软雅黑" w:eastAsia="微软雅黑" w:hAnsi="微软雅黑"/>
          <w:szCs w:val="21"/>
        </w:rPr>
      </w:pPr>
      <w:r w:rsidRPr="009E41B7">
        <w:rPr>
          <w:rFonts w:ascii="微软雅黑" w:eastAsia="微软雅黑" w:hAnsi="微软雅黑"/>
          <w:szCs w:val="21"/>
        </w:rPr>
        <w:t>sign=md5(data</w:t>
      </w:r>
      <w:r>
        <w:rPr>
          <w:rFonts w:ascii="微软雅黑" w:eastAsia="微软雅黑" w:hAnsi="微软雅黑"/>
          <w:szCs w:val="21"/>
        </w:rPr>
        <w:t xml:space="preserve"> + </w:t>
      </w:r>
      <w:r w:rsidRPr="00D7238B">
        <w:rPr>
          <w:rFonts w:ascii="微软雅黑" w:eastAsia="微软雅黑" w:hAnsi="微软雅黑"/>
          <w:color w:val="FF0000"/>
          <w:szCs w:val="21"/>
        </w:rPr>
        <w:t>appKey</w:t>
      </w:r>
      <w:r w:rsidRPr="009E41B7">
        <w:rPr>
          <w:rFonts w:ascii="微软雅黑" w:eastAsia="微软雅黑" w:hAnsi="微软雅黑"/>
          <w:szCs w:val="21"/>
        </w:rPr>
        <w:t>).substring(0,8)</w:t>
      </w:r>
    </w:p>
    <w:p w:rsidR="00534946" w:rsidRPr="00DF4E1C" w:rsidRDefault="00534946" w:rsidP="00DF4E1C">
      <w:pPr>
        <w:pStyle w:val="ListParagraph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b/>
          <w:szCs w:val="21"/>
        </w:rPr>
        <w:t>apppid</w:t>
      </w:r>
      <w:r w:rsidRPr="009E41B7"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接入应用</w:t>
      </w:r>
      <w:r>
        <w:rPr>
          <w:rFonts w:ascii="微软雅黑" w:eastAsia="微软雅黑" w:hAnsi="微软雅黑"/>
          <w:szCs w:val="21"/>
        </w:rPr>
        <w:t>id</w:t>
      </w:r>
      <w:r w:rsidRPr="009E41B7">
        <w:rPr>
          <w:rFonts w:ascii="微软雅黑" w:eastAsia="微软雅黑" w:hAnsi="微软雅黑" w:hint="eastAsia"/>
          <w:szCs w:val="21"/>
        </w:rPr>
        <w:t>号</w:t>
      </w:r>
      <w:r w:rsidRPr="009E41B7">
        <w:rPr>
          <w:rFonts w:ascii="微软雅黑" w:eastAsia="微软雅黑" w:hAnsi="微软雅黑"/>
          <w:szCs w:val="21"/>
        </w:rPr>
        <w:t>,</w:t>
      </w:r>
      <w:r w:rsidRPr="009E41B7">
        <w:rPr>
          <w:rFonts w:ascii="微软雅黑" w:eastAsia="微软雅黑" w:hAnsi="微软雅黑" w:hint="eastAsia"/>
          <w:szCs w:val="21"/>
        </w:rPr>
        <w:t>由</w:t>
      </w:r>
      <w:r w:rsidRPr="009E41B7">
        <w:rPr>
          <w:rFonts w:ascii="微软雅黑" w:eastAsia="微软雅黑" w:hAnsi="微软雅黑"/>
          <w:szCs w:val="21"/>
        </w:rPr>
        <w:t>8868</w:t>
      </w:r>
      <w:r w:rsidRPr="009E41B7">
        <w:rPr>
          <w:rFonts w:ascii="微软雅黑" w:eastAsia="微软雅黑" w:hAnsi="微软雅黑" w:hint="eastAsia"/>
          <w:szCs w:val="21"/>
        </w:rPr>
        <w:t>统一分配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每个</w:t>
      </w:r>
      <w:r>
        <w:rPr>
          <w:rFonts w:ascii="微软雅黑" w:eastAsia="微软雅黑" w:hAnsi="微软雅黑"/>
          <w:szCs w:val="21"/>
        </w:rPr>
        <w:t>appid</w:t>
      </w:r>
      <w:r>
        <w:rPr>
          <w:rFonts w:ascii="微软雅黑" w:eastAsia="微软雅黑" w:hAnsi="微软雅黑" w:hint="eastAsia"/>
          <w:szCs w:val="21"/>
        </w:rPr>
        <w:t>对应不同的</w:t>
      </w:r>
      <w:r>
        <w:rPr>
          <w:rFonts w:ascii="微软雅黑" w:eastAsia="微软雅黑" w:hAnsi="微软雅黑"/>
          <w:szCs w:val="21"/>
        </w:rPr>
        <w:t>appKey</w:t>
      </w:r>
    </w:p>
    <w:p w:rsidR="00534946" w:rsidRPr="00DF4E1C" w:rsidRDefault="00534946" w:rsidP="0076698A">
      <w:pPr>
        <w:rPr>
          <w:rFonts w:ascii="微软雅黑" w:eastAsia="微软雅黑" w:hAnsi="微软雅黑"/>
          <w:b/>
          <w:sz w:val="22"/>
        </w:rPr>
      </w:pPr>
      <w:r w:rsidRPr="00DF4E1C">
        <w:rPr>
          <w:rFonts w:ascii="微软雅黑" w:eastAsia="微软雅黑" w:hAnsi="微软雅黑" w:hint="eastAsia"/>
          <w:b/>
          <w:sz w:val="22"/>
        </w:rPr>
        <w:t>返回数据</w:t>
      </w:r>
      <w:r>
        <w:rPr>
          <w:rFonts w:ascii="微软雅黑" w:eastAsia="微软雅黑" w:hAnsi="微软雅黑" w:hint="eastAsia"/>
          <w:b/>
          <w:sz w:val="22"/>
        </w:rPr>
        <w:t>格式</w:t>
      </w:r>
      <w:r w:rsidRPr="00DF4E1C">
        <w:rPr>
          <w:rFonts w:ascii="微软雅黑" w:eastAsia="微软雅黑" w:hAnsi="微软雅黑" w:hint="eastAsia"/>
          <w:b/>
          <w:sz w:val="22"/>
        </w:rPr>
        <w:t>：</w:t>
      </w:r>
    </w:p>
    <w:p w:rsidR="00534946" w:rsidRDefault="00534946" w:rsidP="00803531">
      <w:pPr>
        <w:ind w:firstLine="420"/>
        <w:rPr>
          <w:rFonts w:ascii="微软雅黑" w:eastAsia="微软雅黑" w:hAnsi="微软雅黑"/>
        </w:rPr>
      </w:pPr>
      <w:r w:rsidRPr="009E41B7">
        <w:rPr>
          <w:rFonts w:ascii="微软雅黑" w:eastAsia="微软雅黑" w:hAnsi="微软雅黑" w:hint="eastAsia"/>
        </w:rPr>
        <w:t>返回数据同样使用</w:t>
      </w:r>
      <w:r w:rsidRPr="009E41B7">
        <w:rPr>
          <w:rFonts w:ascii="微软雅黑" w:eastAsia="微软雅黑" w:hAnsi="微软雅黑"/>
        </w:rPr>
        <w:t>json</w:t>
      </w:r>
      <w:r w:rsidRPr="009E41B7">
        <w:rPr>
          <w:rFonts w:ascii="微软雅黑" w:eastAsia="微软雅黑" w:hAnsi="微软雅黑" w:hint="eastAsia"/>
        </w:rPr>
        <w:t>格式，包括三个部分：</w:t>
      </w:r>
    </w:p>
    <w:p w:rsidR="00534946" w:rsidRPr="0097758B" w:rsidRDefault="00534946" w:rsidP="0097758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97758B">
        <w:rPr>
          <w:rFonts w:ascii="微软雅黑" w:eastAsia="微软雅黑" w:hAnsi="微软雅黑"/>
        </w:rPr>
        <w:t>Code</w:t>
      </w:r>
      <w:r w:rsidRPr="0097758B">
        <w:rPr>
          <w:rFonts w:ascii="微软雅黑" w:eastAsia="微软雅黑" w:hAnsi="微软雅黑" w:hint="eastAsia"/>
        </w:rPr>
        <w:t>：表示</w:t>
      </w:r>
      <w:r>
        <w:rPr>
          <w:rFonts w:ascii="微软雅黑" w:eastAsia="微软雅黑" w:hAnsi="微软雅黑" w:hint="eastAsia"/>
        </w:rPr>
        <w:t>结果代码（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为操作成功，其他详见附录）；</w:t>
      </w:r>
    </w:p>
    <w:p w:rsidR="00534946" w:rsidRPr="0097758B" w:rsidRDefault="00534946" w:rsidP="0097758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97758B">
        <w:rPr>
          <w:rFonts w:ascii="微软雅黑" w:eastAsia="微软雅黑" w:hAnsi="微软雅黑"/>
        </w:rPr>
        <w:t>Msg</w:t>
      </w:r>
      <w:r w:rsidRPr="0097758B">
        <w:rPr>
          <w:rFonts w:ascii="微软雅黑" w:eastAsia="微软雅黑" w:hAnsi="微软雅黑" w:hint="eastAsia"/>
        </w:rPr>
        <w:t>：结果说明</w:t>
      </w:r>
      <w:r>
        <w:rPr>
          <w:rFonts w:ascii="微软雅黑" w:eastAsia="微软雅黑" w:hAnsi="微软雅黑" w:hint="eastAsia"/>
        </w:rPr>
        <w:t>；</w:t>
      </w:r>
    </w:p>
    <w:p w:rsidR="00534946" w:rsidRPr="0097758B" w:rsidRDefault="00534946" w:rsidP="0097758B">
      <w:pPr>
        <w:pStyle w:val="ListParagraph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97758B">
        <w:rPr>
          <w:rFonts w:ascii="微软雅黑" w:eastAsia="微软雅黑" w:hAnsi="微软雅黑"/>
        </w:rPr>
        <w:t>Body:</w:t>
      </w:r>
      <w:r w:rsidRPr="0097758B">
        <w:rPr>
          <w:rFonts w:ascii="微软雅黑" w:eastAsia="微软雅黑" w:hAnsi="微软雅黑" w:hint="eastAsia"/>
        </w:rPr>
        <w:t>返回数据体（可选）</w:t>
      </w:r>
      <w:r w:rsidRPr="0097758B">
        <w:rPr>
          <w:rFonts w:ascii="微软雅黑" w:eastAsia="微软雅黑" w:hAnsi="微软雅黑"/>
        </w:rPr>
        <w:t>,</w:t>
      </w:r>
      <w:r w:rsidRPr="0097758B">
        <w:rPr>
          <w:rFonts w:ascii="微软雅黑" w:eastAsia="微软雅黑" w:hAnsi="微软雅黑" w:hint="eastAsia"/>
        </w:rPr>
        <w:t>根据不同的接口返回不同的内容</w:t>
      </w:r>
      <w:r>
        <w:rPr>
          <w:rFonts w:ascii="微软雅黑" w:eastAsia="微软雅黑" w:hAnsi="微软雅黑" w:hint="eastAsia"/>
        </w:rPr>
        <w:t>。</w:t>
      </w:r>
    </w:p>
    <w:p w:rsidR="00534946" w:rsidRPr="00DF4E1C" w:rsidRDefault="00534946" w:rsidP="00DF4E1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</w:t>
      </w:r>
      <w:r w:rsidRPr="009E41B7">
        <w:rPr>
          <w:rFonts w:ascii="微软雅黑" w:eastAsia="微软雅黑" w:hAnsi="微软雅黑"/>
        </w:rPr>
        <w:t>:{</w:t>
      </w:r>
      <w:r w:rsidRPr="009E41B7">
        <w:rPr>
          <w:rFonts w:ascii="微软雅黑" w:eastAsia="微软雅黑" w:hAnsi="微软雅黑" w:hint="eastAsia"/>
        </w:rPr>
        <w:t>“</w:t>
      </w:r>
      <w:r w:rsidRPr="009E41B7">
        <w:rPr>
          <w:rFonts w:ascii="微软雅黑" w:eastAsia="微软雅黑" w:hAnsi="微软雅黑"/>
        </w:rPr>
        <w:t>code</w:t>
      </w:r>
      <w:r w:rsidRPr="009E41B7">
        <w:rPr>
          <w:rFonts w:ascii="微软雅黑" w:eastAsia="微软雅黑" w:hAnsi="微软雅黑" w:hint="eastAsia"/>
        </w:rPr>
        <w:t>”</w:t>
      </w:r>
      <w:r w:rsidRPr="009E41B7">
        <w:rPr>
          <w:rFonts w:ascii="微软雅黑" w:eastAsia="微软雅黑" w:hAnsi="微软雅黑"/>
        </w:rPr>
        <w:t>:0,</w:t>
      </w:r>
      <w:r>
        <w:rPr>
          <w:rFonts w:ascii="微软雅黑" w:eastAsia="微软雅黑" w:hAnsi="微软雅黑" w:hint="eastAsia"/>
        </w:rPr>
        <w:t>”</w:t>
      </w:r>
      <w:r w:rsidRPr="009E41B7">
        <w:rPr>
          <w:rFonts w:ascii="微软雅黑" w:eastAsia="微软雅黑" w:hAnsi="微软雅黑"/>
        </w:rPr>
        <w:t>msg</w:t>
      </w:r>
      <w:r w:rsidRPr="009E41B7">
        <w:rPr>
          <w:rFonts w:ascii="微软雅黑" w:eastAsia="微软雅黑" w:hAnsi="微软雅黑" w:hint="eastAsia"/>
        </w:rPr>
        <w:t>”</w:t>
      </w:r>
      <w:r w:rsidRPr="009E41B7">
        <w:rPr>
          <w:rFonts w:ascii="微软雅黑" w:eastAsia="微软雅黑" w:hAnsi="微软雅黑"/>
        </w:rPr>
        <w:t>:</w:t>
      </w:r>
      <w:r w:rsidRPr="009E41B7">
        <w:rPr>
          <w:rFonts w:ascii="微软雅黑" w:eastAsia="微软雅黑" w:hAnsi="微软雅黑" w:hint="eastAsia"/>
        </w:rPr>
        <w:t>”操作成功”</w:t>
      </w:r>
      <w:r w:rsidRPr="009E41B7">
        <w:rPr>
          <w:rFonts w:ascii="微软雅黑" w:eastAsia="微软雅黑" w:hAnsi="微软雅黑"/>
        </w:rPr>
        <w:t>,</w:t>
      </w:r>
      <w:r w:rsidRPr="009E41B7">
        <w:rPr>
          <w:rFonts w:ascii="微软雅黑" w:eastAsia="微软雅黑" w:hAnsi="微软雅黑" w:hint="eastAsia"/>
        </w:rPr>
        <w:t>”</w:t>
      </w:r>
      <w:r w:rsidRPr="009E41B7">
        <w:rPr>
          <w:rFonts w:ascii="微软雅黑" w:eastAsia="微软雅黑" w:hAnsi="微软雅黑"/>
        </w:rPr>
        <w:t>body</w:t>
      </w:r>
      <w:r w:rsidRPr="009E41B7">
        <w:rPr>
          <w:rFonts w:ascii="微软雅黑" w:eastAsia="微软雅黑" w:hAnsi="微软雅黑" w:hint="eastAsia"/>
        </w:rPr>
        <w:t>”</w:t>
      </w:r>
      <w:r w:rsidRPr="009E41B7"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>{ xxx</w:t>
      </w:r>
      <w:r>
        <w:rPr>
          <w:rFonts w:ascii="微软雅黑" w:eastAsia="微软雅黑" w:hAnsi="微软雅黑" w:hint="eastAsia"/>
        </w:rPr>
        <w:t>具体内容</w:t>
      </w:r>
      <w:r>
        <w:rPr>
          <w:rFonts w:ascii="微软雅黑" w:eastAsia="微软雅黑" w:hAnsi="微软雅黑"/>
        </w:rPr>
        <w:t>xx}</w:t>
      </w:r>
      <w:r w:rsidRPr="009E41B7">
        <w:rPr>
          <w:rFonts w:ascii="微软雅黑" w:eastAsia="微软雅黑" w:hAnsi="微软雅黑"/>
        </w:rPr>
        <w:t>}</w:t>
      </w:r>
    </w:p>
    <w:p w:rsidR="00534946" w:rsidRPr="00DF4E1C" w:rsidRDefault="00534946" w:rsidP="0094040A">
      <w:pPr>
        <w:rPr>
          <w:rFonts w:ascii="微软雅黑" w:eastAsia="微软雅黑" w:hAnsi="微软雅黑"/>
          <w:b/>
          <w:sz w:val="22"/>
        </w:rPr>
      </w:pPr>
      <w:r w:rsidRPr="00DF4E1C">
        <w:rPr>
          <w:rFonts w:ascii="微软雅黑" w:eastAsia="微软雅黑" w:hAnsi="微软雅黑" w:hint="eastAsia"/>
          <w:b/>
          <w:sz w:val="22"/>
        </w:rPr>
        <w:t>异常处理：</w:t>
      </w:r>
    </w:p>
    <w:p w:rsidR="00534946" w:rsidRPr="009E41B7" w:rsidRDefault="00534946" w:rsidP="00D8025C">
      <w:pPr>
        <w:ind w:firstLine="420"/>
        <w:rPr>
          <w:rFonts w:ascii="微软雅黑" w:eastAsia="微软雅黑" w:hAnsi="微软雅黑"/>
        </w:rPr>
      </w:pPr>
      <w:r w:rsidRPr="009E41B7">
        <w:rPr>
          <w:rFonts w:ascii="微软雅黑" w:eastAsia="微软雅黑" w:hAnsi="微软雅黑" w:hint="eastAsia"/>
        </w:rPr>
        <w:t>如果调用接口失败</w:t>
      </w:r>
      <w:r w:rsidRPr="009E41B7">
        <w:rPr>
          <w:rFonts w:ascii="微软雅黑" w:eastAsia="微软雅黑" w:hAnsi="微软雅黑"/>
        </w:rPr>
        <w:t>(</w:t>
      </w:r>
      <w:r w:rsidRPr="009E41B7">
        <w:rPr>
          <w:rFonts w:ascii="微软雅黑" w:eastAsia="微软雅黑" w:hAnsi="微软雅黑" w:hint="eastAsia"/>
        </w:rPr>
        <w:t>超时</w:t>
      </w:r>
      <w:r w:rsidRPr="009E41B7">
        <w:rPr>
          <w:rFonts w:ascii="微软雅黑" w:eastAsia="微软雅黑" w:hAnsi="微软雅黑"/>
        </w:rPr>
        <w:t>/</w:t>
      </w:r>
      <w:r w:rsidRPr="009E41B7">
        <w:rPr>
          <w:rFonts w:ascii="微软雅黑" w:eastAsia="微软雅黑" w:hAnsi="微软雅黑" w:hint="eastAsia"/>
        </w:rPr>
        <w:t>异常</w:t>
      </w:r>
      <w:r w:rsidRPr="009E41B7">
        <w:rPr>
          <w:rFonts w:ascii="微软雅黑" w:eastAsia="微软雅黑" w:hAnsi="微软雅黑"/>
        </w:rPr>
        <w:t>)</w:t>
      </w:r>
      <w:r w:rsidRPr="009E41B7">
        <w:rPr>
          <w:rFonts w:ascii="微软雅黑" w:eastAsia="微软雅黑" w:hAnsi="微软雅黑" w:hint="eastAsia"/>
        </w:rPr>
        <w:t>，接口调用都会即时重试</w:t>
      </w:r>
      <w:r w:rsidRPr="009E41B7">
        <w:rPr>
          <w:rFonts w:ascii="微软雅黑" w:eastAsia="微软雅黑" w:hAnsi="微软雅黑"/>
        </w:rPr>
        <w:t>2</w:t>
      </w:r>
      <w:r w:rsidRPr="009E41B7">
        <w:rPr>
          <w:rFonts w:ascii="微软雅黑" w:eastAsia="微软雅黑" w:hAnsi="微软雅黑" w:hint="eastAsia"/>
        </w:rPr>
        <w:t>次，如果</w:t>
      </w:r>
      <w:r w:rsidRPr="009E41B7">
        <w:rPr>
          <w:rFonts w:ascii="微软雅黑" w:eastAsia="微软雅黑" w:hAnsi="微软雅黑"/>
        </w:rPr>
        <w:t>3</w:t>
      </w:r>
      <w:r w:rsidRPr="009E41B7">
        <w:rPr>
          <w:rFonts w:ascii="微软雅黑" w:eastAsia="微软雅黑" w:hAnsi="微软雅黑" w:hint="eastAsia"/>
        </w:rPr>
        <w:t>次都失败，则放弃。提示操作失败，并记录日志。</w:t>
      </w:r>
    </w:p>
    <w:p w:rsidR="00534946" w:rsidRPr="009E41B7" w:rsidRDefault="00534946" w:rsidP="00C45441">
      <w:pPr>
        <w:rPr>
          <w:rFonts w:ascii="微软雅黑" w:eastAsia="微软雅黑" w:hAnsi="微软雅黑"/>
          <w:color w:val="FF0000"/>
          <w:szCs w:val="21"/>
        </w:rPr>
      </w:pPr>
      <w:r w:rsidRPr="009E41B7">
        <w:rPr>
          <w:rFonts w:ascii="微软雅黑" w:eastAsia="微软雅黑" w:hAnsi="微软雅黑" w:hint="eastAsia"/>
          <w:color w:val="FF0000"/>
          <w:szCs w:val="21"/>
        </w:rPr>
        <w:t>所有请求、返回参数名统一使用小写</w:t>
      </w:r>
      <w:r>
        <w:rPr>
          <w:rFonts w:ascii="微软雅黑" w:eastAsia="微软雅黑" w:hAnsi="微软雅黑" w:hint="eastAsia"/>
          <w:color w:val="FF0000"/>
          <w:szCs w:val="21"/>
        </w:rPr>
        <w:t>，参数包含多个单词使用“下划线”</w:t>
      </w:r>
      <w:bookmarkStart w:id="0" w:name="_GoBack"/>
      <w:bookmarkEnd w:id="0"/>
      <w:r>
        <w:rPr>
          <w:rFonts w:ascii="微软雅黑" w:eastAsia="微软雅黑" w:hAnsi="微软雅黑" w:hint="eastAsia"/>
          <w:color w:val="FF0000"/>
          <w:szCs w:val="21"/>
        </w:rPr>
        <w:t>隔开</w:t>
      </w:r>
      <w:r w:rsidRPr="009E41B7">
        <w:rPr>
          <w:rFonts w:ascii="微软雅黑" w:eastAsia="微软雅黑" w:hAnsi="微软雅黑" w:hint="eastAsia"/>
          <w:color w:val="FF0000"/>
          <w:szCs w:val="21"/>
        </w:rPr>
        <w:t>。</w:t>
      </w:r>
    </w:p>
    <w:p w:rsidR="00534946" w:rsidRPr="009E41B7" w:rsidRDefault="00534946" w:rsidP="0094040A">
      <w:pPr>
        <w:rPr>
          <w:rFonts w:ascii="微软雅黑" w:eastAsia="微软雅黑" w:hAnsi="微软雅黑"/>
          <w:b/>
        </w:rPr>
      </w:pPr>
    </w:p>
    <w:p w:rsidR="00534946" w:rsidRDefault="00534946" w:rsidP="00D1115C">
      <w:pPr>
        <w:pStyle w:val="Heading1"/>
        <w:numPr>
          <w:ilvl w:val="0"/>
          <w:numId w:val="5"/>
        </w:numPr>
        <w:rPr>
          <w:rFonts w:ascii="微软雅黑" w:eastAsia="微软雅黑" w:hAnsi="微软雅黑"/>
        </w:rPr>
      </w:pPr>
      <w:r w:rsidRPr="009E41B7">
        <w:rPr>
          <w:rFonts w:ascii="微软雅黑" w:eastAsia="微软雅黑" w:hAnsi="微软雅黑" w:hint="eastAsia"/>
        </w:rPr>
        <w:t>接口</w:t>
      </w:r>
    </w:p>
    <w:p w:rsidR="00534946" w:rsidRDefault="00534946" w:rsidP="00CC19DD"/>
    <w:p w:rsidR="00534946" w:rsidRDefault="00534946" w:rsidP="00CC19DD"/>
    <w:p w:rsidR="00534946" w:rsidRDefault="00534946" w:rsidP="00CC19DD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验证用户信息接口</w:t>
      </w:r>
    </w:p>
    <w:p w:rsidR="00534946" w:rsidRPr="002D26D5" w:rsidRDefault="00534946" w:rsidP="00CC19DD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>
        <w:rPr>
          <w:rFonts w:ascii="宋体" w:hAnsi="宋体"/>
          <w:b/>
        </w:rPr>
        <w:t>sso</w:t>
      </w:r>
      <w:r>
        <w:rPr>
          <w:rFonts w:ascii="宋体" w:hAnsi="宋体"/>
        </w:rPr>
        <w:t>Login</w:t>
      </w:r>
    </w:p>
    <w:p w:rsidR="00534946" w:rsidRPr="00217DFD" w:rsidRDefault="00534946" w:rsidP="00CC19DD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验证用户信息接口</w:t>
      </w:r>
    </w:p>
    <w:p w:rsidR="00534946" w:rsidRPr="00217DFD" w:rsidRDefault="00534946" w:rsidP="00CC19DD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1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2001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2171E">
        <w:trPr>
          <w:trHeight w:val="693"/>
        </w:trPr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login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登录账号</w:t>
            </w:r>
          </w:p>
          <w:p w:rsidR="00534946" w:rsidRPr="008979FA" w:rsidRDefault="00534946" w:rsidP="008A525C">
            <w:pPr>
              <w:rPr>
                <w:rFonts w:ascii="宋体"/>
              </w:rPr>
            </w:pP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password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登录密码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CC19DD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CC19DD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>
        <w:rPr>
          <w:rFonts w:ascii="宋体" w:hAnsi="宋体"/>
          <w:b/>
        </w:rPr>
        <w:t>body</w:t>
      </w:r>
      <w:r>
        <w:rPr>
          <w:rFonts w:ascii="宋体" w:hAnsi="宋体" w:hint="eastAsia"/>
          <w:b/>
        </w:rPr>
        <w:t>返回用户个人详细信息以及权限信息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”，“</w:t>
            </w:r>
            <w:r w:rsidRPr="003662A9">
              <w:rPr>
                <w:rFonts w:ascii="宋体"/>
              </w:rPr>
              <w:t>body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:{"user_id":"1000",//</w:t>
            </w:r>
            <w:r w:rsidRPr="003662A9">
              <w:rPr>
                <w:rFonts w:ascii="宋体" w:hAnsi="宋体" w:hint="eastAsia"/>
              </w:rPr>
              <w:t>后台用户</w:t>
            </w:r>
            <w:r>
              <w:t>uid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"loginid":"admin",//</w:t>
            </w:r>
            <w:r w:rsidRPr="003662A9">
              <w:rPr>
                <w:rFonts w:ascii="宋体" w:hAnsi="宋体" w:hint="eastAsia"/>
              </w:rPr>
              <w:t>登录名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"usertype":1,//</w:t>
            </w:r>
            <w:r w:rsidRPr="003662A9">
              <w:rPr>
                <w:rFonts w:ascii="宋体" w:hAnsi="宋体" w:hint="eastAsia"/>
              </w:rPr>
              <w:t>用户类型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 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"create_time":"2013-11-1417:53:33",//</w:t>
            </w:r>
            <w:r w:rsidRPr="003662A9">
              <w:rPr>
                <w:rFonts w:ascii="宋体" w:hAnsi="宋体" w:hint="eastAsia"/>
              </w:rPr>
              <w:t>创建时间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"customer_service_id":"kefu001",//</w:t>
            </w:r>
            <w:r w:rsidRPr="003662A9">
              <w:rPr>
                <w:rFonts w:ascii="宋体" w:hAnsi="宋体" w:hint="eastAsia"/>
              </w:rPr>
              <w:t>客服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"online_status":1, //</w:t>
            </w:r>
            <w:r w:rsidRPr="003662A9">
              <w:rPr>
                <w:rFonts w:ascii="宋体" w:hAnsi="宋体" w:hint="eastAsia"/>
              </w:rPr>
              <w:t>客服在线状态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"is_customer":1,//</w:t>
            </w:r>
            <w:r w:rsidRPr="003662A9">
              <w:rPr>
                <w:rFonts w:ascii="宋体" w:hAnsi="宋体" w:hint="eastAsia"/>
              </w:rPr>
              <w:t>是否客服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"is_object_customer":1,//</w:t>
            </w:r>
            <w:r w:rsidRPr="003662A9">
              <w:rPr>
                <w:rFonts w:ascii="宋体" w:hAnsi="宋体" w:hint="eastAsia"/>
              </w:rPr>
              <w:t>是否物服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"is_on_duty":1 ,//</w:t>
            </w:r>
            <w:r w:rsidRPr="003662A9">
              <w:rPr>
                <w:rFonts w:ascii="宋体" w:hAnsi="宋体" w:hint="eastAsia"/>
              </w:rPr>
              <w:t>是否上班状态</w:t>
            </w:r>
          </w:p>
          <w:p w:rsidR="00534946" w:rsidRPr="003662A9" w:rsidRDefault="00534946" w:rsidP="00534946">
            <w:pPr>
              <w:pStyle w:val="p0"/>
              <w:ind w:firstLineChars="202" w:firstLine="31680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"customer_nickname":"nickname",//</w:t>
            </w:r>
            <w:r w:rsidRPr="003662A9">
              <w:rPr>
                <w:rFonts w:ascii="宋体" w:hAnsi="宋体" w:hint="eastAsia"/>
              </w:rPr>
              <w:t>客服昵称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"customer_qq":"22223"},//</w:t>
            </w:r>
            <w:r w:rsidRPr="003662A9">
              <w:rPr>
                <w:rFonts w:ascii="宋体" w:hAnsi="宋体" w:hint="eastAsia"/>
              </w:rPr>
              <w:t>客服联系</w:t>
            </w:r>
            <w:r>
              <w:t>qq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 xml:space="preserve">"userrole":[{ 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"role_id":1,//</w:t>
            </w:r>
            <w:r w:rsidRPr="003662A9">
              <w:rPr>
                <w:rFonts w:ascii="宋体" w:hAnsi="宋体" w:hint="eastAsia"/>
              </w:rPr>
              <w:t>系统角色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"role_name":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系统角色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"mod_id":1,//</w:t>
            </w:r>
            <w:r w:rsidRPr="003662A9">
              <w:rPr>
                <w:rFonts w:ascii="宋体" w:hAnsi="宋体" w:hint="eastAsia"/>
              </w:rPr>
              <w:t>模块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"parent_id":1,//</w:t>
            </w:r>
            <w:r w:rsidRPr="003662A9">
              <w:rPr>
                <w:rFonts w:ascii="宋体" w:hAnsi="宋体" w:hint="eastAsia"/>
              </w:rPr>
              <w:t>父模块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"module_code":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模块代码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"module_name":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模块名称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"level_seq":1,//</w:t>
            </w:r>
            <w:r w:rsidRPr="003662A9">
              <w:rPr>
                <w:rFonts w:ascii="宋体" w:hAnsi="宋体" w:hint="eastAsia"/>
              </w:rPr>
              <w:t>模块类型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"first_page":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跳转路径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"is_menu":1,//</w:t>
            </w:r>
            <w:r w:rsidRPr="003662A9">
              <w:rPr>
                <w:rFonts w:ascii="宋体" w:hAnsi="宋体" w:hint="eastAsia"/>
              </w:rPr>
              <w:t>是否菜单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"order_no":1}//</w:t>
            </w:r>
            <w:r w:rsidRPr="003662A9">
              <w:rPr>
                <w:rFonts w:ascii="宋体" w:hAnsi="宋体" w:hint="eastAsia"/>
              </w:rPr>
              <w:t>排序号</w:t>
            </w:r>
          </w:p>
          <w:p w:rsidR="00534946" w:rsidRPr="003662A9" w:rsidRDefault="00534946" w:rsidP="004517F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</w:t>
            </w:r>
          </w:p>
        </w:tc>
      </w:tr>
    </w:tbl>
    <w:p w:rsidR="00534946" w:rsidRDefault="00534946" w:rsidP="00DD2258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验证用户信息接口</w:t>
      </w:r>
    </w:p>
    <w:p w:rsidR="00534946" w:rsidRPr="002D26D5" w:rsidRDefault="00534946" w:rsidP="00DD2258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>
        <w:rPr>
          <w:rFonts w:ascii="宋体" w:hAnsi="宋体"/>
          <w:b/>
        </w:rPr>
        <w:t>ssoQq</w:t>
      </w:r>
      <w:r>
        <w:rPr>
          <w:rFonts w:ascii="宋体" w:hAnsi="宋体"/>
        </w:rPr>
        <w:t>Login</w:t>
      </w:r>
    </w:p>
    <w:p w:rsidR="00534946" w:rsidRPr="00217DFD" w:rsidRDefault="00534946" w:rsidP="00DD2258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根据</w:t>
      </w:r>
      <w:r>
        <w:rPr>
          <w:rFonts w:ascii="宋体" w:hAnsi="宋体"/>
        </w:rPr>
        <w:t>qq</w:t>
      </w:r>
      <w:r>
        <w:rPr>
          <w:rFonts w:ascii="宋体" w:hAnsi="宋体" w:hint="eastAsia"/>
        </w:rPr>
        <w:t>账号获取用户信息</w:t>
      </w:r>
    </w:p>
    <w:p w:rsidR="00534946" w:rsidRPr="00217DFD" w:rsidRDefault="00534946" w:rsidP="00DD2258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1"/>
        <w:gridCol w:w="1573"/>
        <w:gridCol w:w="1628"/>
        <w:gridCol w:w="1629"/>
        <w:gridCol w:w="1629"/>
      </w:tblGrid>
      <w:tr w:rsidR="00534946" w:rsidRPr="008979FA" w:rsidTr="00746780">
        <w:tc>
          <w:tcPr>
            <w:tcW w:w="2001" w:type="dxa"/>
            <w:shd w:val="clear" w:color="auto" w:fill="DDD9C3"/>
          </w:tcPr>
          <w:p w:rsidR="00534946" w:rsidRPr="008979FA" w:rsidRDefault="00534946" w:rsidP="00746780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746780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746780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746780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746780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746780">
        <w:trPr>
          <w:trHeight w:val="693"/>
        </w:trPr>
        <w:tc>
          <w:tcPr>
            <w:tcW w:w="2001" w:type="dxa"/>
          </w:tcPr>
          <w:p w:rsidR="00534946" w:rsidRPr="008979FA" w:rsidRDefault="00534946" w:rsidP="00746780">
            <w:pPr>
              <w:rPr>
                <w:rFonts w:ascii="宋体"/>
              </w:rPr>
            </w:pPr>
            <w:r>
              <w:rPr>
                <w:rFonts w:ascii="宋体" w:hAnsi="宋体"/>
              </w:rPr>
              <w:t>qq</w:t>
            </w:r>
          </w:p>
        </w:tc>
        <w:tc>
          <w:tcPr>
            <w:tcW w:w="1573" w:type="dxa"/>
          </w:tcPr>
          <w:p w:rsidR="00534946" w:rsidRPr="008979FA" w:rsidRDefault="00534946" w:rsidP="00746780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Default="00534946" w:rsidP="00746780">
            <w:pPr>
              <w:rPr>
                <w:rFonts w:ascii="宋体"/>
              </w:rPr>
            </w:pPr>
            <w:r>
              <w:rPr>
                <w:rFonts w:ascii="宋体" w:hAnsi="宋体"/>
              </w:rPr>
              <w:t>Qq</w:t>
            </w:r>
            <w:r>
              <w:rPr>
                <w:rFonts w:ascii="宋体" w:hAnsi="宋体" w:hint="eastAsia"/>
              </w:rPr>
              <w:t>账号</w:t>
            </w:r>
          </w:p>
          <w:p w:rsidR="00534946" w:rsidRPr="008979FA" w:rsidRDefault="00534946" w:rsidP="00746780">
            <w:pPr>
              <w:rPr>
                <w:rFonts w:ascii="宋体"/>
              </w:rPr>
            </w:pPr>
          </w:p>
        </w:tc>
        <w:tc>
          <w:tcPr>
            <w:tcW w:w="1629" w:type="dxa"/>
          </w:tcPr>
          <w:p w:rsidR="00534946" w:rsidRPr="008979FA" w:rsidRDefault="00534946" w:rsidP="00746780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746780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DD2258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DD2258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>
        <w:rPr>
          <w:rFonts w:ascii="宋体" w:hAnsi="宋体"/>
          <w:b/>
        </w:rPr>
        <w:t>body</w:t>
      </w:r>
      <w:r>
        <w:rPr>
          <w:rFonts w:ascii="宋体" w:hAnsi="宋体" w:hint="eastAsia"/>
          <w:b/>
        </w:rPr>
        <w:t>返回用户个人详细信息以及权限信息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746780">
        <w:tc>
          <w:tcPr>
            <w:tcW w:w="8522" w:type="dxa"/>
          </w:tcPr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”，“</w:t>
            </w:r>
            <w:r w:rsidRPr="003662A9">
              <w:rPr>
                <w:rFonts w:ascii="宋体"/>
              </w:rPr>
              <w:t>body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:{"user_id":"1000",//</w:t>
            </w:r>
            <w:r w:rsidRPr="003662A9">
              <w:rPr>
                <w:rFonts w:ascii="宋体" w:hAnsi="宋体" w:hint="eastAsia"/>
              </w:rPr>
              <w:t>后台用户</w:t>
            </w:r>
            <w:r>
              <w:t>uid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"loginid":"admin",//</w:t>
            </w:r>
            <w:r w:rsidRPr="003662A9">
              <w:rPr>
                <w:rFonts w:ascii="宋体" w:hAnsi="宋体" w:hint="eastAsia"/>
              </w:rPr>
              <w:t>登录名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"usertype":1,//</w:t>
            </w:r>
            <w:r w:rsidRPr="003662A9">
              <w:rPr>
                <w:rFonts w:ascii="宋体" w:hAnsi="宋体" w:hint="eastAsia"/>
              </w:rPr>
              <w:t>用户类型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 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"create_time":"2013-11-1417:53:33",//</w:t>
            </w:r>
            <w:r w:rsidRPr="003662A9">
              <w:rPr>
                <w:rFonts w:ascii="宋体" w:hAnsi="宋体" w:hint="eastAsia"/>
              </w:rPr>
              <w:t>创建时间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"customer_service_id":"kefu001",//</w:t>
            </w:r>
            <w:r w:rsidRPr="003662A9">
              <w:rPr>
                <w:rFonts w:ascii="宋体" w:hAnsi="宋体" w:hint="eastAsia"/>
              </w:rPr>
              <w:t>客服</w:t>
            </w:r>
            <w:r>
              <w:t>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"online_status":1, //</w:t>
            </w:r>
            <w:r w:rsidRPr="003662A9">
              <w:rPr>
                <w:rFonts w:ascii="宋体" w:hAnsi="宋体" w:hint="eastAsia"/>
              </w:rPr>
              <w:t>客服在线状态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"is_customer":1,//</w:t>
            </w:r>
            <w:r w:rsidRPr="003662A9">
              <w:rPr>
                <w:rFonts w:ascii="宋体" w:hAnsi="宋体" w:hint="eastAsia"/>
              </w:rPr>
              <w:t>是否客服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"is_object_customer":1,//</w:t>
            </w:r>
            <w:r w:rsidRPr="003662A9">
              <w:rPr>
                <w:rFonts w:ascii="宋体" w:hAnsi="宋体" w:hint="eastAsia"/>
              </w:rPr>
              <w:t>是否物服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"is_on_duty":1 ,//</w:t>
            </w:r>
            <w:r w:rsidRPr="003662A9">
              <w:rPr>
                <w:rFonts w:ascii="宋体" w:hAnsi="宋体" w:hint="eastAsia"/>
              </w:rPr>
              <w:t>是否上班状态</w:t>
            </w:r>
          </w:p>
          <w:p w:rsidR="00534946" w:rsidRPr="003662A9" w:rsidRDefault="00534946" w:rsidP="00534946">
            <w:pPr>
              <w:pStyle w:val="p0"/>
              <w:ind w:firstLineChars="202" w:firstLine="31680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"customer_nickname":"nickname",//</w:t>
            </w:r>
            <w:r w:rsidRPr="003662A9">
              <w:rPr>
                <w:rFonts w:ascii="宋体" w:hAnsi="宋体" w:hint="eastAsia"/>
              </w:rPr>
              <w:t>客服昵称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"customer_qq":"22223"},//</w:t>
            </w:r>
            <w:r w:rsidRPr="003662A9">
              <w:rPr>
                <w:rFonts w:ascii="宋体" w:hAnsi="宋体" w:hint="eastAsia"/>
              </w:rPr>
              <w:t>客服联系</w:t>
            </w:r>
            <w:r>
              <w:t>qq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 xml:space="preserve">"userrole":[{ 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"role_id":1,//</w:t>
            </w:r>
            <w:r w:rsidRPr="003662A9">
              <w:rPr>
                <w:rFonts w:ascii="宋体" w:hAnsi="宋体" w:hint="eastAsia"/>
              </w:rPr>
              <w:t>系统角色</w:t>
            </w:r>
            <w:r>
              <w:t>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"role_name":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系统角色</w:t>
            </w:r>
            <w:r>
              <w:t>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"mod_id":1,//</w:t>
            </w:r>
            <w:r w:rsidRPr="003662A9">
              <w:rPr>
                <w:rFonts w:ascii="宋体" w:hAnsi="宋体" w:hint="eastAsia"/>
              </w:rPr>
              <w:t>模块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"parent_id":1,//</w:t>
            </w:r>
            <w:r w:rsidRPr="003662A9">
              <w:rPr>
                <w:rFonts w:ascii="宋体" w:hAnsi="宋体" w:hint="eastAsia"/>
              </w:rPr>
              <w:t>父模块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"module_code":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模块代码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"module_name":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模块名称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"level_seq":1,//</w:t>
            </w:r>
            <w:r w:rsidRPr="003662A9">
              <w:rPr>
                <w:rFonts w:ascii="宋体" w:hAnsi="宋体" w:hint="eastAsia"/>
              </w:rPr>
              <w:t>模块类型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"first_page":</w:t>
            </w:r>
            <w:r>
              <w:t>”</w:t>
            </w:r>
            <w:r w:rsidRPr="003662A9">
              <w:rPr>
                <w:rFonts w:ascii="宋体" w:hAnsi="宋体"/>
              </w:rPr>
              <w:t>xx</w:t>
            </w:r>
            <w:r>
              <w:t>”</w:t>
            </w:r>
            <w:r w:rsidRPr="003662A9">
              <w:rPr>
                <w:rFonts w:ascii="宋体" w:hAnsi="宋体"/>
              </w:rPr>
              <w:t>,//</w:t>
            </w:r>
            <w:r w:rsidRPr="003662A9">
              <w:rPr>
                <w:rFonts w:ascii="宋体" w:hAnsi="宋体" w:hint="eastAsia"/>
              </w:rPr>
              <w:t>跳转路径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"is_menu":1,//</w:t>
            </w:r>
            <w:r w:rsidRPr="003662A9">
              <w:rPr>
                <w:rFonts w:ascii="宋体" w:hAnsi="宋体" w:hint="eastAsia"/>
              </w:rPr>
              <w:t>是否菜单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746780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"order_no":1}//</w:t>
            </w:r>
            <w:r w:rsidRPr="003662A9">
              <w:rPr>
                <w:rFonts w:ascii="宋体" w:hAnsi="宋体" w:hint="eastAsia"/>
              </w:rPr>
              <w:t>排序号</w:t>
            </w:r>
          </w:p>
          <w:p w:rsidR="00534946" w:rsidRPr="003662A9" w:rsidRDefault="00534946" w:rsidP="0074678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</w:t>
            </w:r>
          </w:p>
        </w:tc>
      </w:tr>
    </w:tbl>
    <w:p w:rsidR="00534946" w:rsidRPr="00CC19DD" w:rsidRDefault="00534946" w:rsidP="00CC19DD"/>
    <w:p w:rsidR="00534946" w:rsidRPr="009E41B7" w:rsidRDefault="00534946" w:rsidP="00F42A51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订单列表</w:t>
      </w:r>
    </w:p>
    <w:p w:rsidR="00534946" w:rsidRPr="002144BB" w:rsidRDefault="00534946" w:rsidP="00476AB7">
      <w:pPr>
        <w:ind w:leftChars="100" w:left="31680"/>
        <w:rPr>
          <w:rFonts w:ascii="宋体"/>
        </w:rPr>
      </w:pPr>
      <w:r w:rsidRPr="00CB2653">
        <w:rPr>
          <w:rFonts w:ascii="宋体" w:hAnsi="宋体" w:hint="eastAsia"/>
          <w:b/>
        </w:rPr>
        <w:t>接口名称：</w:t>
      </w:r>
      <w:r w:rsidRPr="002144BB">
        <w:rPr>
          <w:rFonts w:ascii="宋体" w:hAnsi="宋体"/>
        </w:rPr>
        <w:t>getOrderList</w:t>
      </w:r>
    </w:p>
    <w:p w:rsidR="00534946" w:rsidRPr="00CB2653" w:rsidRDefault="00534946" w:rsidP="00476AB7">
      <w:pPr>
        <w:ind w:leftChars="100" w:left="31680"/>
        <w:rPr>
          <w:rFonts w:ascii="宋体"/>
        </w:rPr>
      </w:pPr>
      <w:r w:rsidRPr="00CB2653">
        <w:rPr>
          <w:rFonts w:ascii="宋体" w:hAnsi="宋体" w:hint="eastAsia"/>
          <w:b/>
        </w:rPr>
        <w:t>作用：</w:t>
      </w:r>
      <w:r w:rsidRPr="00CB2653">
        <w:rPr>
          <w:rFonts w:ascii="宋体" w:hAnsi="宋体" w:hint="eastAsia"/>
        </w:rPr>
        <w:t>按条件条件读取订单列表信息（基于效率问题，程序限制最多返回</w:t>
      </w:r>
      <w:r w:rsidRPr="00CB2653">
        <w:rPr>
          <w:rFonts w:ascii="宋体" w:hAnsi="宋体"/>
        </w:rPr>
        <w:t>2</w:t>
      </w:r>
      <w:r w:rsidRPr="00CB2653">
        <w:rPr>
          <w:rFonts w:ascii="宋体"/>
        </w:rPr>
        <w:t>000</w:t>
      </w:r>
      <w:r w:rsidRPr="00CB2653">
        <w:rPr>
          <w:rFonts w:ascii="宋体" w:hAnsi="宋体" w:hint="eastAsia"/>
        </w:rPr>
        <w:t>行）。</w:t>
      </w:r>
    </w:p>
    <w:p w:rsidR="00534946" w:rsidRPr="00CB2653" w:rsidRDefault="00534946" w:rsidP="00476AB7">
      <w:pPr>
        <w:ind w:leftChars="100" w:left="31680"/>
        <w:rPr>
          <w:rFonts w:ascii="宋体"/>
          <w:b/>
        </w:rPr>
      </w:pPr>
      <w:r w:rsidRPr="00CB2653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11"/>
        <w:gridCol w:w="1423"/>
        <w:gridCol w:w="1401"/>
        <w:gridCol w:w="1381"/>
        <w:gridCol w:w="2106"/>
      </w:tblGrid>
      <w:tr w:rsidR="00534946" w:rsidRPr="008979FA" w:rsidTr="007E7360">
        <w:tc>
          <w:tcPr>
            <w:tcW w:w="2211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423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401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381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2106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Pr="008979FA">
              <w:rPr>
                <w:rFonts w:ascii="宋体" w:hAnsi="宋体"/>
              </w:rPr>
              <w:t>y_uid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买家</w:t>
            </w:r>
            <w:r w:rsidRPr="008979FA">
              <w:rPr>
                <w:rFonts w:ascii="宋体" w:hAnsi="宋体"/>
              </w:rPr>
              <w:t>uid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 w:rsidRPr="008979FA">
              <w:rPr>
                <w:rFonts w:ascii="宋体" w:hAnsi="宋体"/>
              </w:rPr>
              <w:t>ll_uid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卖家</w:t>
            </w:r>
            <w:r w:rsidRPr="008979FA">
              <w:rPr>
                <w:rFonts w:ascii="宋体" w:hAnsi="宋体"/>
              </w:rPr>
              <w:t>uid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 w:rsidRPr="008979FA">
              <w:rPr>
                <w:rFonts w:ascii="宋体" w:hAnsi="宋体"/>
              </w:rPr>
              <w:t>time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开始时间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格式：</w:t>
            </w:r>
            <w:r w:rsidRPr="008979FA">
              <w:rPr>
                <w:rFonts w:ascii="宋体" w:hAnsi="宋体"/>
              </w:rPr>
              <w:t>yyyy-MM-ddHH:mm:ss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 w:rsidRPr="008979FA">
              <w:rPr>
                <w:rFonts w:ascii="宋体" w:hAnsi="宋体"/>
              </w:rPr>
              <w:t>time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结束时间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同上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/>
              </w:rPr>
              <w:t>order_status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订单状态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/>
              </w:rPr>
              <w:t>order_id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订单号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0C1359" w:rsidRDefault="00534946" w:rsidP="000E1B56">
            <w:pPr>
              <w:rPr>
                <w:rFonts w:ascii="宋体"/>
              </w:rPr>
            </w:pPr>
            <w:r w:rsidRPr="000C1359">
              <w:rPr>
                <w:rFonts w:ascii="宋体" w:hAnsi="宋体"/>
              </w:rPr>
              <w:t>order_c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0C1359">
                <w:rPr>
                  <w:rFonts w:ascii="宋体" w:hAnsi="宋体"/>
                </w:rPr>
                <w:t>2c</w:t>
              </w:r>
            </w:smartTag>
            <w:r w:rsidRPr="000C1359">
              <w:rPr>
                <w:rFonts w:ascii="宋体" w:hAnsi="宋体"/>
              </w:rPr>
              <w:t>_status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流程状态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C77512" w:rsidRDefault="00534946" w:rsidP="000E1B56">
            <w:pPr>
              <w:rPr>
                <w:rFonts w:ascii="宋体"/>
              </w:rPr>
            </w:pPr>
            <w:r w:rsidRPr="00C77512">
              <w:rPr>
                <w:rFonts w:ascii="宋体" w:hAnsi="宋体"/>
              </w:rPr>
              <w:t>order_ispay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支付状态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AA1493" w:rsidRDefault="00534946" w:rsidP="000E1B56">
            <w:pPr>
              <w:rPr>
                <w:rFonts w:ascii="宋体"/>
              </w:rPr>
            </w:pPr>
            <w:r w:rsidRPr="00AA1493">
              <w:rPr>
                <w:rFonts w:ascii="宋体" w:hAnsi="宋体"/>
              </w:rPr>
              <w:t>game_id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游戏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AA1493" w:rsidRDefault="00534946" w:rsidP="000E1B56">
            <w:pPr>
              <w:rPr>
                <w:rFonts w:ascii="宋体"/>
              </w:rPr>
            </w:pPr>
            <w:r w:rsidRPr="00AA1493">
              <w:rPr>
                <w:rFonts w:ascii="宋体" w:hAnsi="宋体"/>
              </w:rPr>
              <w:t>game_area_id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AA1493" w:rsidRDefault="00534946" w:rsidP="000E1B56">
            <w:pPr>
              <w:rPr>
                <w:rFonts w:ascii="宋体"/>
              </w:rPr>
            </w:pPr>
            <w:r w:rsidRPr="00AA1493">
              <w:rPr>
                <w:rFonts w:ascii="宋体" w:hAnsi="宋体"/>
              </w:rPr>
              <w:t>game_server_id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9654F5" w:rsidRDefault="00534946" w:rsidP="000E1B56">
            <w:pPr>
              <w:rPr>
                <w:rFonts w:ascii="宋体"/>
              </w:rPr>
            </w:pPr>
            <w:r w:rsidRPr="009654F5">
              <w:rPr>
                <w:rFonts w:ascii="宋体" w:hAnsi="宋体"/>
              </w:rPr>
              <w:t>order_model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交易模式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383931" w:rsidRDefault="00534946" w:rsidP="000E1B56">
            <w:pPr>
              <w:rPr>
                <w:rFonts w:ascii="宋体"/>
              </w:rPr>
            </w:pPr>
            <w:r w:rsidRPr="00383931">
              <w:rPr>
                <w:rFonts w:ascii="宋体" w:hAnsi="宋体"/>
              </w:rPr>
              <w:t>order_fr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订单来源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DC001E" w:rsidRDefault="00534946" w:rsidP="000E1B56">
            <w:pPr>
              <w:rPr>
                <w:rFonts w:ascii="宋体"/>
              </w:rPr>
            </w:pPr>
            <w:r w:rsidRPr="00DC001E">
              <w:rPr>
                <w:rFonts w:ascii="宋体" w:hAnsi="宋体"/>
              </w:rPr>
              <w:t>customer_service_id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客服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7E7360">
        <w:tc>
          <w:tcPr>
            <w:tcW w:w="2211" w:type="dxa"/>
          </w:tcPr>
          <w:p w:rsidR="00534946" w:rsidRPr="00DC001E" w:rsidRDefault="00534946" w:rsidP="000E1B56">
            <w:pPr>
              <w:rPr>
                <w:rFonts w:ascii="宋体"/>
              </w:rPr>
            </w:pPr>
            <w:r w:rsidRPr="00DC001E">
              <w:rPr>
                <w:rFonts w:ascii="宋体" w:hAnsi="宋体"/>
              </w:rPr>
              <w:t>physic_service_id</w:t>
            </w:r>
          </w:p>
        </w:tc>
        <w:tc>
          <w:tcPr>
            <w:tcW w:w="1423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 w:rsidRPr="008979FA">
              <w:rPr>
                <w:rFonts w:ascii="宋体" w:hAnsi="宋体"/>
              </w:rPr>
              <w:t>Int</w:t>
            </w:r>
          </w:p>
        </w:tc>
        <w:tc>
          <w:tcPr>
            <w:tcW w:w="1401" w:type="dxa"/>
          </w:tcPr>
          <w:p w:rsidR="00534946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物服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381" w:type="dxa"/>
          </w:tcPr>
          <w:p w:rsidR="00534946" w:rsidRPr="008979FA" w:rsidRDefault="00534946" w:rsidP="000E1B56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06" w:type="dxa"/>
          </w:tcPr>
          <w:p w:rsidR="00534946" w:rsidRPr="008979FA" w:rsidRDefault="00534946" w:rsidP="006B0828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Default="00534946" w:rsidP="000B274A">
      <w:pPr>
        <w:ind w:left="360"/>
        <w:rPr>
          <w:rFonts w:ascii="宋体"/>
        </w:rPr>
      </w:pPr>
      <w:r w:rsidRPr="00CB2653">
        <w:rPr>
          <w:rFonts w:ascii="宋体"/>
        </w:rPr>
        <w:tab/>
      </w:r>
    </w:p>
    <w:p w:rsidR="00534946" w:rsidRPr="00CB2653" w:rsidRDefault="00534946" w:rsidP="000B274A">
      <w:pPr>
        <w:ind w:left="360"/>
        <w:rPr>
          <w:rFonts w:ascii="宋体"/>
        </w:rPr>
      </w:pPr>
    </w:p>
    <w:p w:rsidR="00534946" w:rsidRPr="00CB2653" w:rsidRDefault="00534946" w:rsidP="000B274A">
      <w:pPr>
        <w:ind w:left="360"/>
        <w:rPr>
          <w:rFonts w:ascii="宋体"/>
        </w:rPr>
      </w:pPr>
      <w:r w:rsidRPr="00CB2653">
        <w:rPr>
          <w:rFonts w:ascii="宋体" w:hAnsi="宋体" w:hint="eastAsia"/>
          <w:b/>
        </w:rPr>
        <w:t>返回数据：</w:t>
      </w:r>
      <w:r w:rsidRPr="00CB2653">
        <w:rPr>
          <w:rFonts w:ascii="宋体" w:hAnsi="宋体"/>
        </w:rPr>
        <w:t>body</w:t>
      </w:r>
      <w:r w:rsidRPr="00CB2653">
        <w:rPr>
          <w:rFonts w:ascii="宋体" w:hAnsi="宋体" w:hint="eastAsia"/>
        </w:rPr>
        <w:t>为订单的数组，</w:t>
      </w:r>
    </w:p>
    <w:p w:rsidR="00534946" w:rsidRPr="00CB2653" w:rsidRDefault="00534946" w:rsidP="000B274A">
      <w:pPr>
        <w:ind w:left="360"/>
        <w:rPr>
          <w:rFonts w:ascii="宋体" w:hAnsi="宋体"/>
        </w:rPr>
      </w:pPr>
      <w:r w:rsidRPr="00CB2653">
        <w:rPr>
          <w:rFonts w:ascii="宋体" w:hAnsi="宋体" w:hint="eastAsia"/>
        </w:rPr>
        <w:t>如</w:t>
      </w:r>
      <w:r w:rsidRPr="00CB2653">
        <w:rPr>
          <w:rFonts w:ascii="宋体"/>
        </w:rPr>
        <w:t>{</w:t>
      </w:r>
      <w:r w:rsidRPr="00CB2653">
        <w:rPr>
          <w:rFonts w:ascii="宋体" w:hAnsi="宋体" w:hint="eastAsia"/>
        </w:rPr>
        <w:t>“</w:t>
      </w:r>
      <w:r w:rsidRPr="00CB2653">
        <w:rPr>
          <w:rFonts w:ascii="宋体" w:hAnsi="宋体"/>
        </w:rPr>
        <w:t>code</w:t>
      </w:r>
      <w:r w:rsidRPr="00CB2653">
        <w:rPr>
          <w:rFonts w:ascii="宋体" w:hint="eastAsia"/>
        </w:rPr>
        <w:t>”</w:t>
      </w:r>
      <w:r w:rsidRPr="00CB2653">
        <w:rPr>
          <w:rFonts w:ascii="宋体" w:hAnsi="宋体"/>
        </w:rPr>
        <w:t>:0,msg</w:t>
      </w:r>
      <w:r w:rsidRPr="00CB2653">
        <w:rPr>
          <w:rFonts w:ascii="宋体" w:hAnsi="宋体" w:hint="eastAsia"/>
        </w:rPr>
        <w:t>：</w:t>
      </w:r>
      <w:r w:rsidRPr="00CB2653">
        <w:rPr>
          <w:rFonts w:ascii="宋体" w:hint="eastAsia"/>
        </w:rPr>
        <w:t>“</w:t>
      </w:r>
      <w:r w:rsidRPr="00CB2653">
        <w:rPr>
          <w:rFonts w:ascii="宋体" w:hAnsi="宋体" w:hint="eastAsia"/>
        </w:rPr>
        <w:t>操作成功</w:t>
      </w:r>
      <w:r w:rsidRPr="00CB2653">
        <w:rPr>
          <w:rFonts w:ascii="宋体" w:hint="eastAsia"/>
        </w:rPr>
        <w:t>”</w:t>
      </w:r>
      <w:r w:rsidRPr="00CB2653">
        <w:rPr>
          <w:rFonts w:ascii="宋体"/>
        </w:rPr>
        <w:t>,</w:t>
      </w:r>
      <w:r w:rsidRPr="00CB2653">
        <w:rPr>
          <w:rFonts w:ascii="宋体" w:hint="eastAsia"/>
        </w:rPr>
        <w:t>”</w:t>
      </w:r>
      <w:r w:rsidRPr="00CB2653">
        <w:rPr>
          <w:rFonts w:ascii="宋体" w:hAnsi="宋体"/>
        </w:rPr>
        <w:t>Body</w:t>
      </w:r>
      <w:r w:rsidRPr="00CB2653">
        <w:rPr>
          <w:rFonts w:ascii="宋体" w:hint="eastAsia"/>
        </w:rPr>
        <w:t>”</w:t>
      </w:r>
      <w:r w:rsidRPr="00CB2653">
        <w:rPr>
          <w:rFonts w:ascii="宋体" w:hAnsi="宋体"/>
        </w:rPr>
        <w:t>:</w:t>
      </w:r>
      <w:r w:rsidRPr="00CB2653">
        <w:rPr>
          <w:rFonts w:ascii="宋体"/>
        </w:rPr>
        <w:t>{</w:t>
      </w:r>
      <w:r w:rsidRPr="00CB2653">
        <w:rPr>
          <w:rFonts w:ascii="宋体" w:hAnsi="宋体"/>
        </w:rPr>
        <w:t>[xxxxx],[xxxx]}}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code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:0,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msg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 w:hint="eastAsia"/>
              </w:rPr>
              <w:t>操作成功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 w:hint="eastAsia"/>
              </w:rPr>
              <w:t>，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body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:{[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订单号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order_amount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订单价格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件数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order_status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订单状态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order_assign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订单是否派单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3662A9">
                <w:rPr>
                  <w:rFonts w:ascii="宋体"/>
                </w:rPr>
                <w:t>2c</w:t>
              </w:r>
            </w:smartTag>
            <w:r w:rsidRPr="003662A9">
              <w:rPr>
                <w:rFonts w:ascii="宋体"/>
              </w:rPr>
              <w:t>_status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3662A9">
                <w:rPr>
                  <w:rFonts w:ascii="宋体"/>
                </w:rPr>
                <w:t>2c</w:t>
              </w:r>
            </w:smartTag>
            <w:r w:rsidRPr="003662A9">
              <w:rPr>
                <w:rFonts w:ascii="宋体"/>
              </w:rPr>
              <w:t xml:space="preserve"> </w:t>
            </w:r>
            <w:r w:rsidRPr="003662A9">
              <w:rPr>
                <w:rFonts w:ascii="宋体" w:hint="eastAsia"/>
              </w:rPr>
              <w:t>流程状态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游戏名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game_server_name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游戏区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game_server_name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游戏服务器名称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order_ispay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支付状态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order_model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订单模式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uid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order_buy_qq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qq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商品名称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商品类型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goods_price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商品单价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商品数量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 xml:space="preserve"> </w:t>
            </w: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卖家账号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卖家游戏角色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卖家角色名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商品所属游戏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game_area_id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商品所在服务器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order_comefrom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订单来源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是否来由其他游戏的</w:t>
            </w:r>
            <w:r w:rsidRPr="003662A9">
              <w:rPr>
                <w:rFonts w:ascii="宋体"/>
              </w:rPr>
              <w:t>SDK</w:t>
            </w:r>
            <w:r w:rsidRPr="003662A9">
              <w:rPr>
                <w:rFonts w:ascii="宋体" w:hint="eastAsia"/>
              </w:rPr>
              <w:t>产生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send_goods_time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发货时间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get_goods_time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收货时间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goods_single_number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商品单件数量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order_buy_phonenum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买家手机号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用于短信通知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goods_sell_pid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商品上架号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order_free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订单手续费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order_pay_success_time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订单支付成功时间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valid_flag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是否删除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用于非物理删除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order_sell_user_type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卖家等级</w:t>
            </w:r>
            <w:r w:rsidRPr="003662A9">
              <w:rPr>
                <w:rFonts w:ascii="宋体"/>
              </w:rPr>
              <w:t>(1:</w:t>
            </w:r>
            <w:r w:rsidRPr="003662A9">
              <w:rPr>
                <w:rFonts w:ascii="宋体" w:hint="eastAsia"/>
              </w:rPr>
              <w:t>普通</w:t>
            </w:r>
            <w:r w:rsidRPr="003662A9">
              <w:rPr>
                <w:rFonts w:ascii="宋体"/>
              </w:rPr>
              <w:t>2:VIP)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order_buy_game_role_level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买家游戏角色等级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order_sell_game_role_level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卖家游戏角色等级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shipped_long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order_pay_platform_id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支付平台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order_pay_way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支付方式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order_pay_qudao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支付渠道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game_channel_id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游戏渠道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quick_deliver_flag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是否快速发货</w:t>
            </w:r>
            <w:r w:rsidRPr="003662A9">
              <w:rPr>
                <w:rFonts w:ascii="宋体"/>
              </w:rPr>
              <w:t xml:space="preserve"> 1 </w:t>
            </w:r>
            <w:r w:rsidRPr="003662A9">
              <w:rPr>
                <w:rFonts w:ascii="宋体" w:hint="eastAsia"/>
              </w:rPr>
              <w:t>是</w:t>
            </w:r>
            <w:r w:rsidRPr="003662A9">
              <w:rPr>
                <w:rFonts w:ascii="宋体"/>
              </w:rPr>
              <w:t xml:space="preserve"> 0 </w:t>
            </w:r>
            <w:r w:rsidRPr="003662A9">
              <w:rPr>
                <w:rFonts w:ascii="宋体" w:hint="eastAsia"/>
              </w:rPr>
              <w:t>否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is_lock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是否锁定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order_fr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订单购买渠道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customer_service_id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派单客服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customer_service_time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派单客服时间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physic_service_id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派单物服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physic_service_time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派单物服时间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selluser_game_account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selluser_game_account_pwd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订单对应卖家账户密码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selluser_game_safekey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订单对应卖家账户安全锁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send_order_type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派单指定</w:t>
            </w:r>
            <w:r w:rsidRPr="003662A9">
              <w:rPr>
                <w:rFonts w:ascii="宋体"/>
              </w:rPr>
              <w:t>1:</w:t>
            </w:r>
            <w:r w:rsidRPr="003662A9">
              <w:rPr>
                <w:rFonts w:ascii="宋体" w:hint="eastAsia"/>
              </w:rPr>
              <w:t>系统指定</w:t>
            </w:r>
            <w:r w:rsidRPr="003662A9">
              <w:rPr>
                <w:rFonts w:ascii="宋体"/>
              </w:rPr>
              <w:t xml:space="preserve"> 2:</w:t>
            </w:r>
            <w:r w:rsidRPr="003662A9">
              <w:rPr>
                <w:rFonts w:ascii="宋体" w:hint="eastAsia"/>
              </w:rPr>
              <w:t>买家指定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is_customer_accept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客服是否受理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未受理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己受理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is_physic_accept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物服是否受理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未受理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己受理</w:t>
            </w:r>
          </w:p>
          <w:p w:rsidR="00534946" w:rsidRPr="003662A9" w:rsidRDefault="00534946" w:rsidP="00AA4EF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contact_flag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是否须要联系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联系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不联系</w:t>
            </w:r>
          </w:p>
          <w:p w:rsidR="00534946" w:rsidRPr="003662A9" w:rsidRDefault="00534946" w:rsidP="00AA4EF6">
            <w:pPr>
              <w:rPr>
                <w:rFonts w:ascii="微软雅黑" w:eastAsia="微软雅黑" w:hAnsi="微软雅黑"/>
              </w:rPr>
            </w:pPr>
            <w:r w:rsidRPr="003662A9">
              <w:rPr>
                <w:rFonts w:ascii="宋体"/>
              </w:rPr>
              <w:t>},{xxx},{xxx}]}</w:t>
            </w:r>
          </w:p>
        </w:tc>
      </w:tr>
    </w:tbl>
    <w:p w:rsidR="00534946" w:rsidRPr="00001A1A" w:rsidRDefault="00534946" w:rsidP="000B274A">
      <w:pPr>
        <w:rPr>
          <w:rFonts w:ascii="微软雅黑" w:eastAsia="微软雅黑" w:hAnsi="微软雅黑"/>
        </w:rPr>
      </w:pPr>
    </w:p>
    <w:p w:rsidR="00534946" w:rsidRPr="009E41B7" w:rsidRDefault="00534946" w:rsidP="00F42A51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订单详细信息</w:t>
      </w:r>
    </w:p>
    <w:p w:rsidR="00534946" w:rsidRPr="007D60D6" w:rsidRDefault="00534946" w:rsidP="007D60D6">
      <w:pPr>
        <w:rPr>
          <w:rFonts w:ascii="宋体"/>
        </w:rPr>
      </w:pPr>
      <w:bookmarkStart w:id="1" w:name="OLE_LINK1"/>
      <w:r w:rsidRPr="007D60D6">
        <w:rPr>
          <w:rFonts w:ascii="宋体" w:hAnsi="宋体" w:hint="eastAsia"/>
          <w:b/>
        </w:rPr>
        <w:t>接口名称：</w:t>
      </w:r>
      <w:r w:rsidRPr="007D60D6">
        <w:rPr>
          <w:rFonts w:ascii="宋体" w:hAnsi="宋体"/>
        </w:rPr>
        <w:t>getOrderDetail</w:t>
      </w:r>
    </w:p>
    <w:p w:rsidR="00534946" w:rsidRPr="007D60D6" w:rsidRDefault="00534946" w:rsidP="007D60D6">
      <w:pPr>
        <w:rPr>
          <w:rFonts w:ascii="宋体"/>
        </w:rPr>
      </w:pPr>
      <w:r w:rsidRPr="007D60D6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读取订单的详细信息，包括</w:t>
      </w:r>
      <w:r>
        <w:rPr>
          <w:rFonts w:ascii="宋体" w:hAnsi="宋体"/>
        </w:rPr>
        <w:t xml:space="preserve"> c2c</w:t>
      </w:r>
      <w:r>
        <w:rPr>
          <w:rFonts w:ascii="宋体" w:hAnsi="宋体" w:hint="eastAsia"/>
        </w:rPr>
        <w:t>信息</w:t>
      </w:r>
      <w:r w:rsidRPr="007D60D6">
        <w:rPr>
          <w:rFonts w:ascii="宋体" w:hAnsi="宋体" w:hint="eastAsia"/>
        </w:rPr>
        <w:t>。</w:t>
      </w:r>
    </w:p>
    <w:p w:rsidR="00534946" w:rsidRPr="007D60D6" w:rsidRDefault="00534946" w:rsidP="007D60D6">
      <w:pPr>
        <w:rPr>
          <w:rFonts w:ascii="宋体"/>
          <w:b/>
        </w:rPr>
      </w:pPr>
      <w:r w:rsidRPr="007D60D6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F928DE">
        <w:tc>
          <w:tcPr>
            <w:tcW w:w="1837" w:type="dxa"/>
            <w:shd w:val="clear" w:color="auto" w:fill="DDD9C3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F928DE">
        <w:tc>
          <w:tcPr>
            <w:tcW w:w="1837" w:type="dxa"/>
          </w:tcPr>
          <w:p w:rsidR="00534946" w:rsidRPr="008979FA" w:rsidRDefault="00534946" w:rsidP="007D60D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7D60D6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7D60D6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7D60D6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7D60D6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7D60D6" w:rsidRDefault="00534946" w:rsidP="007D60D6">
      <w:pPr>
        <w:rPr>
          <w:rFonts w:ascii="宋体"/>
        </w:rPr>
      </w:pPr>
      <w:r w:rsidRPr="007D60D6">
        <w:rPr>
          <w:rFonts w:ascii="宋体"/>
        </w:rPr>
        <w:tab/>
      </w:r>
    </w:p>
    <w:p w:rsidR="00534946" w:rsidRPr="00EC4D21" w:rsidRDefault="00534946">
      <w:pPr>
        <w:rPr>
          <w:rFonts w:ascii="宋体"/>
        </w:rPr>
      </w:pPr>
      <w:r w:rsidRPr="007D60D6">
        <w:rPr>
          <w:rFonts w:ascii="宋体" w:hAnsi="宋体" w:hint="eastAsia"/>
          <w:b/>
        </w:rPr>
        <w:t>返回数据：</w:t>
      </w:r>
      <w:r w:rsidRPr="007D60D6">
        <w:rPr>
          <w:rFonts w:ascii="宋体" w:hAnsi="宋体"/>
        </w:rPr>
        <w:t>body</w:t>
      </w:r>
      <w:r w:rsidRPr="007D60D6">
        <w:rPr>
          <w:rFonts w:ascii="宋体" w:hAnsi="宋体" w:hint="eastAsia"/>
        </w:rPr>
        <w:t>为订单</w:t>
      </w:r>
      <w:r>
        <w:rPr>
          <w:rFonts w:ascii="宋体" w:hAnsi="宋体" w:hint="eastAsia"/>
        </w:rPr>
        <w:t>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code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:0,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msg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 w:hint="eastAsia"/>
              </w:rPr>
              <w:t>操作成功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 w:hint="eastAsia"/>
              </w:rPr>
              <w:t>，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body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:{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订单号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订单时间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modify_time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修改时间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order_amount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订单价格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件数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order_status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订单状态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order_assign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订单是否派单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3662A9">
                <w:rPr>
                  <w:rFonts w:ascii="宋体"/>
                </w:rPr>
                <w:t>2c</w:t>
              </w:r>
            </w:smartTag>
            <w:r w:rsidRPr="003662A9">
              <w:rPr>
                <w:rFonts w:ascii="宋体"/>
              </w:rPr>
              <w:t>_status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C"/>
              </w:smartTagPr>
              <w:r w:rsidRPr="003662A9">
                <w:rPr>
                  <w:rFonts w:ascii="宋体"/>
                </w:rPr>
                <w:t>2c</w:t>
              </w:r>
            </w:smartTag>
            <w:r w:rsidRPr="003662A9">
              <w:rPr>
                <w:rFonts w:ascii="宋体"/>
              </w:rPr>
              <w:t xml:space="preserve"> </w:t>
            </w:r>
            <w:r w:rsidRPr="003662A9">
              <w:rPr>
                <w:rFonts w:ascii="宋体" w:hint="eastAsia"/>
              </w:rPr>
              <w:t>流程状态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游戏名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game_server_name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游戏区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game_server_name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游戏服务器名称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goods_position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交易地点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remark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备注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order_ispay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支付状态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order_model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订单模式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uid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order_buy_qq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qq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order_buy_game_uid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买家游戏账号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order_buy_game_role_id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买家游戏角色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order_buy_game_role_name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买家游戏角色名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商品名称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943C4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商品类型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goods_price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商品单价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 w:rsidRPr="003662A9">
              <w:rPr>
                <w:rFonts w:ascii="宋体" w:hint="eastAsia"/>
              </w:rPr>
              <w:t>商品数量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goods_remark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 w:rsidRPr="003662A9">
              <w:rPr>
                <w:rFonts w:ascii="宋体" w:hint="eastAsia"/>
              </w:rPr>
              <w:t>商品简介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order_sell_game_uid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卖家账号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卖家游戏角色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order_sell_game_role_name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卖家角色名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商品所属游戏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game_area_id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商品所在服务器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order_comefrom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订单来源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是否来由其他游戏的</w:t>
            </w:r>
            <w:r w:rsidRPr="003662A9">
              <w:rPr>
                <w:rFonts w:ascii="宋体"/>
              </w:rPr>
              <w:t>SDK</w:t>
            </w:r>
            <w:r w:rsidRPr="003662A9">
              <w:rPr>
                <w:rFonts w:ascii="宋体" w:hint="eastAsia"/>
              </w:rPr>
              <w:t>产生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send_goods_time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发货时间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get_goods_time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收货时间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goods_single_number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商品单件数量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order_buy_phonenum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买家手机号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用于短信通知</w:t>
            </w:r>
          </w:p>
          <w:p w:rsidR="00534946" w:rsidRPr="003662A9" w:rsidRDefault="00534946" w:rsidP="003332C0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goods_sell_pid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商品上架号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order_free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订单手续费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order_pay_success_time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订单支付成功时间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valid_flag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是否删除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int="eastAsia"/>
              </w:rPr>
              <w:t>用于非物理删除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order_sell_user_type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卖家等级</w:t>
            </w:r>
            <w:r w:rsidRPr="003662A9">
              <w:rPr>
                <w:rFonts w:ascii="宋体"/>
              </w:rPr>
              <w:t>(1:</w:t>
            </w:r>
            <w:r w:rsidRPr="003662A9">
              <w:rPr>
                <w:rFonts w:ascii="宋体" w:hint="eastAsia"/>
              </w:rPr>
              <w:t>普通</w:t>
            </w:r>
            <w:r w:rsidRPr="003662A9">
              <w:rPr>
                <w:rFonts w:ascii="宋体"/>
              </w:rPr>
              <w:t>2:VIP)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order_buy_game_role_level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买家游戏角色等级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order_sell_game_role_level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卖家游戏角色等级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shipped_long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order_pay_platform_id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支付平台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order_pay_way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支付方式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order_pay_qudao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支付渠道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game_channel_id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游戏渠道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D20C0B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quick_deliver_flag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是否快速发货</w:t>
            </w:r>
            <w:r w:rsidRPr="003662A9">
              <w:rPr>
                <w:rFonts w:ascii="宋体"/>
              </w:rPr>
              <w:t xml:space="preserve"> 1 </w:t>
            </w:r>
            <w:r w:rsidRPr="003662A9">
              <w:rPr>
                <w:rFonts w:ascii="宋体" w:hint="eastAsia"/>
              </w:rPr>
              <w:t>是</w:t>
            </w:r>
            <w:r w:rsidRPr="003662A9">
              <w:rPr>
                <w:rFonts w:ascii="宋体"/>
              </w:rPr>
              <w:t xml:space="preserve"> 0 </w:t>
            </w:r>
            <w:r w:rsidRPr="003662A9">
              <w:rPr>
                <w:rFonts w:ascii="宋体" w:hint="eastAsia"/>
              </w:rPr>
              <w:t>否</w:t>
            </w:r>
          </w:p>
          <w:p w:rsidR="00534946" w:rsidRPr="003662A9" w:rsidRDefault="00534946" w:rsidP="00D87EE3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is_lock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是否锁定</w:t>
            </w:r>
          </w:p>
          <w:p w:rsidR="00534946" w:rsidRPr="003662A9" w:rsidRDefault="00534946" w:rsidP="00D87EE3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order_fr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订单购买渠道</w:t>
            </w:r>
          </w:p>
          <w:p w:rsidR="00534946" w:rsidRPr="003662A9" w:rsidRDefault="00534946" w:rsidP="00D87EE3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customer_service_id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:xxx,//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派单客服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D87EE3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customer_service_time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派单客服时间</w:t>
            </w:r>
          </w:p>
          <w:p w:rsidR="00534946" w:rsidRPr="003662A9" w:rsidRDefault="00534946" w:rsidP="00D87EE3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physic_service_id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派单物服</w:t>
            </w:r>
            <w:r w:rsidRPr="003662A9">
              <w:rPr>
                <w:rFonts w:ascii="宋体"/>
              </w:rPr>
              <w:t>ID</w:t>
            </w:r>
          </w:p>
          <w:p w:rsidR="00534946" w:rsidRPr="003662A9" w:rsidRDefault="00534946" w:rsidP="006217B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physic_service_time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派单物服时间</w:t>
            </w:r>
          </w:p>
          <w:p w:rsidR="00534946" w:rsidRPr="003662A9" w:rsidRDefault="00534946" w:rsidP="006217B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selluser_game_account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</w:p>
          <w:p w:rsidR="00534946" w:rsidRPr="003662A9" w:rsidRDefault="00534946" w:rsidP="006217B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selluser_game_account_pwd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订单对应卖家账户密码</w:t>
            </w:r>
          </w:p>
          <w:p w:rsidR="00534946" w:rsidRPr="003662A9" w:rsidRDefault="00534946" w:rsidP="006217B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selluser_game_safekey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订单对应卖家账户安全锁</w:t>
            </w:r>
          </w:p>
          <w:p w:rsidR="00534946" w:rsidRPr="003662A9" w:rsidRDefault="00534946" w:rsidP="00EA3875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send_order_type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派单指定</w:t>
            </w:r>
            <w:r w:rsidRPr="003662A9">
              <w:rPr>
                <w:rFonts w:ascii="宋体"/>
              </w:rPr>
              <w:t>1:</w:t>
            </w:r>
            <w:r w:rsidRPr="003662A9">
              <w:rPr>
                <w:rFonts w:ascii="宋体" w:hint="eastAsia"/>
              </w:rPr>
              <w:t>系统指定</w:t>
            </w:r>
            <w:r w:rsidRPr="003662A9">
              <w:rPr>
                <w:rFonts w:ascii="宋体"/>
              </w:rPr>
              <w:t xml:space="preserve"> 2:</w:t>
            </w:r>
            <w:r w:rsidRPr="003662A9">
              <w:rPr>
                <w:rFonts w:ascii="宋体" w:hint="eastAsia"/>
              </w:rPr>
              <w:t>买家指定</w:t>
            </w:r>
          </w:p>
          <w:p w:rsidR="00534946" w:rsidRPr="003662A9" w:rsidRDefault="00534946" w:rsidP="00EA3875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is_customer_accept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客服是否受理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未受理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己受理</w:t>
            </w:r>
          </w:p>
          <w:p w:rsidR="00534946" w:rsidRPr="003662A9" w:rsidRDefault="00534946" w:rsidP="00EA3875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is_physic_accept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物服是否受理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未受理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己受理</w:t>
            </w:r>
          </w:p>
          <w:p w:rsidR="00534946" w:rsidRPr="003662A9" w:rsidRDefault="00534946" w:rsidP="00EA3875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“</w:t>
            </w:r>
            <w:r w:rsidRPr="003662A9">
              <w:rPr>
                <w:rFonts w:ascii="宋体"/>
              </w:rPr>
              <w:t>contact_flag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: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xxx</w:t>
            </w:r>
            <w:r w:rsidRPr="003662A9">
              <w:rPr>
                <w:rFonts w:ascii="宋体"/>
              </w:rPr>
              <w:t>”</w:t>
            </w:r>
            <w:r w:rsidRPr="003662A9">
              <w:rPr>
                <w:rFonts w:ascii="宋体"/>
              </w:rPr>
              <w:t>,//</w:t>
            </w:r>
            <w:r>
              <w:t xml:space="preserve"> </w:t>
            </w:r>
            <w:r w:rsidRPr="003662A9">
              <w:rPr>
                <w:rFonts w:ascii="宋体" w:hint="eastAsia"/>
              </w:rPr>
              <w:t>是否须要联系</w:t>
            </w:r>
            <w:r w:rsidRPr="003662A9">
              <w:rPr>
                <w:rFonts w:ascii="宋体"/>
              </w:rPr>
              <w:t>0:</w:t>
            </w:r>
            <w:r w:rsidRPr="003662A9">
              <w:rPr>
                <w:rFonts w:ascii="宋体" w:hint="eastAsia"/>
              </w:rPr>
              <w:t>联系</w:t>
            </w:r>
            <w:r w:rsidRPr="003662A9">
              <w:rPr>
                <w:rFonts w:ascii="宋体"/>
              </w:rPr>
              <w:t xml:space="preserve"> 1:</w:t>
            </w:r>
            <w:r w:rsidRPr="003662A9">
              <w:rPr>
                <w:rFonts w:ascii="宋体" w:hint="eastAsia"/>
              </w:rPr>
              <w:t>不联系</w:t>
            </w:r>
          </w:p>
          <w:p w:rsidR="00534946" w:rsidRPr="003662A9" w:rsidRDefault="00534946" w:rsidP="007D60D6">
            <w:pPr>
              <w:rPr>
                <w:rFonts w:ascii="宋体"/>
              </w:rPr>
            </w:pPr>
          </w:p>
          <w:p w:rsidR="00534946" w:rsidRPr="003662A9" w:rsidRDefault="00534946" w:rsidP="007D60D6">
            <w:pPr>
              <w:rPr>
                <w:rFonts w:ascii="宋体"/>
              </w:rPr>
            </w:pPr>
          </w:p>
          <w:p w:rsidR="00534946" w:rsidRPr="003662A9" w:rsidRDefault="00534946" w:rsidP="007D60D6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}}</w:t>
            </w:r>
          </w:p>
        </w:tc>
      </w:tr>
    </w:tbl>
    <w:p w:rsidR="00534946" w:rsidRDefault="00534946" w:rsidP="007D4F4A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派单给客服</w:t>
      </w:r>
    </w:p>
    <w:p w:rsidR="00534946" w:rsidRPr="002D26D5" w:rsidRDefault="00534946" w:rsidP="007D4F4A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2D26D5">
        <w:rPr>
          <w:rFonts w:ascii="宋体" w:hAnsi="宋体"/>
        </w:rPr>
        <w:t>adminSendOrder</w:t>
      </w:r>
    </w:p>
    <w:p w:rsidR="00534946" w:rsidRPr="00217DFD" w:rsidRDefault="00534946" w:rsidP="007D4F4A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分派</w:t>
      </w:r>
      <w:r>
        <w:rPr>
          <w:rFonts w:ascii="宋体" w:hAnsi="宋体"/>
        </w:rPr>
        <w:t>c2c</w:t>
      </w:r>
      <w:r>
        <w:rPr>
          <w:rFonts w:ascii="宋体" w:hAnsi="宋体" w:hint="eastAsia"/>
        </w:rPr>
        <w:t>订单给客服</w:t>
      </w:r>
    </w:p>
    <w:p w:rsidR="00534946" w:rsidRPr="00217DFD" w:rsidRDefault="00534946" w:rsidP="007D4F4A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01"/>
        <w:gridCol w:w="1573"/>
        <w:gridCol w:w="1628"/>
        <w:gridCol w:w="1629"/>
        <w:gridCol w:w="1629"/>
      </w:tblGrid>
      <w:tr w:rsidR="00534946" w:rsidRPr="008979FA" w:rsidTr="0000598F">
        <w:tc>
          <w:tcPr>
            <w:tcW w:w="2001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00598F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00598F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00598F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操作备注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7D4F4A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7D4F4A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>}</w:t>
            </w:r>
          </w:p>
        </w:tc>
      </w:tr>
    </w:tbl>
    <w:p w:rsidR="00534946" w:rsidRDefault="00534946" w:rsidP="007D4F4A"/>
    <w:p w:rsidR="00534946" w:rsidRPr="007D4F4A" w:rsidRDefault="00534946" w:rsidP="007D60D6">
      <w:pPr>
        <w:rPr>
          <w:rFonts w:ascii="宋体"/>
        </w:rPr>
      </w:pPr>
    </w:p>
    <w:p w:rsidR="00534946" w:rsidRDefault="00534946" w:rsidP="001C7D1D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派单给物服</w:t>
      </w:r>
    </w:p>
    <w:p w:rsidR="00534946" w:rsidRPr="00D07984" w:rsidRDefault="00534946" w:rsidP="00217DFD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D07984">
        <w:rPr>
          <w:rFonts w:ascii="宋体" w:hAnsi="宋体"/>
        </w:rPr>
        <w:t>sendOrder</w:t>
      </w:r>
    </w:p>
    <w:p w:rsidR="00534946" w:rsidRPr="00217DFD" w:rsidRDefault="00534946" w:rsidP="00217DFD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分派</w:t>
      </w:r>
      <w:r>
        <w:rPr>
          <w:rFonts w:ascii="宋体" w:hAnsi="宋体"/>
        </w:rPr>
        <w:t>c2c</w:t>
      </w:r>
      <w:r>
        <w:rPr>
          <w:rFonts w:ascii="宋体" w:hAnsi="宋体" w:hint="eastAsia"/>
        </w:rPr>
        <w:t>订单给物服</w:t>
      </w:r>
    </w:p>
    <w:p w:rsidR="00534946" w:rsidRPr="00217DFD" w:rsidRDefault="00534946" w:rsidP="00217DFD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16"/>
        <w:gridCol w:w="1528"/>
        <w:gridCol w:w="1557"/>
        <w:gridCol w:w="1554"/>
        <w:gridCol w:w="1567"/>
      </w:tblGrid>
      <w:tr w:rsidR="00534946" w:rsidRPr="008979FA" w:rsidTr="005619DA">
        <w:tc>
          <w:tcPr>
            <w:tcW w:w="2001" w:type="dxa"/>
            <w:shd w:val="clear" w:color="auto" w:fill="DDD9C3"/>
          </w:tcPr>
          <w:p w:rsidR="00534946" w:rsidRPr="008979FA" w:rsidRDefault="00534946" w:rsidP="00217DFD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217DFD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217DFD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217DFD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217DFD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5619DA">
        <w:tc>
          <w:tcPr>
            <w:tcW w:w="2001" w:type="dxa"/>
          </w:tcPr>
          <w:p w:rsidR="00534946" w:rsidRPr="008979FA" w:rsidRDefault="00534946" w:rsidP="00217D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217DFD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217DFD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5619DA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5619DA">
        <w:tc>
          <w:tcPr>
            <w:tcW w:w="2001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操作备注</w:t>
            </w:r>
          </w:p>
        </w:tc>
        <w:tc>
          <w:tcPr>
            <w:tcW w:w="1629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5619DA">
        <w:tc>
          <w:tcPr>
            <w:tcW w:w="2001" w:type="dxa"/>
          </w:tcPr>
          <w:p w:rsidR="00534946" w:rsidRPr="00420844" w:rsidRDefault="00534946" w:rsidP="00217DFD">
            <w:pPr>
              <w:rPr>
                <w:rFonts w:ascii="宋体" w:hAnsi="宋体"/>
              </w:rPr>
            </w:pPr>
            <w:r w:rsidRPr="00420844">
              <w:rPr>
                <w:rFonts w:ascii="宋体" w:hAnsi="宋体"/>
              </w:rPr>
              <w:t>Send</w:t>
            </w:r>
            <w:r>
              <w:rPr>
                <w:rFonts w:ascii="宋体" w:hAnsi="宋体"/>
              </w:rPr>
              <w:t>_order_physic_i</w:t>
            </w:r>
            <w:r w:rsidRPr="00420844">
              <w:rPr>
                <w:rFonts w:ascii="宋体" w:hAnsi="宋体"/>
              </w:rPr>
              <w:t>d</w:t>
            </w:r>
          </w:p>
        </w:tc>
        <w:tc>
          <w:tcPr>
            <w:tcW w:w="1573" w:type="dxa"/>
          </w:tcPr>
          <w:p w:rsidR="00534946" w:rsidRDefault="00534946" w:rsidP="00217DF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217DF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物服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217DFD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217DFD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5619DA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5619DA">
        <w:tc>
          <w:tcPr>
            <w:tcW w:w="2001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217DFD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217DFD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6776B9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>}</w:t>
            </w:r>
          </w:p>
        </w:tc>
      </w:tr>
    </w:tbl>
    <w:p w:rsidR="00534946" w:rsidRDefault="00534946" w:rsidP="006776B9"/>
    <w:p w:rsidR="00534946" w:rsidRDefault="00534946" w:rsidP="006776B9"/>
    <w:p w:rsidR="00534946" w:rsidRDefault="00534946" w:rsidP="00F11057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符合派单条件的物服列表</w:t>
      </w:r>
    </w:p>
    <w:p w:rsidR="00534946" w:rsidRPr="00D07984" w:rsidRDefault="00534946" w:rsidP="00F11057">
      <w:pPr>
        <w:rPr>
          <w:rFonts w:ascii="宋体" w:hAnsi="宋体"/>
        </w:rPr>
      </w:pPr>
      <w:r w:rsidRPr="00217DFD">
        <w:rPr>
          <w:rFonts w:ascii="宋体" w:hAnsi="宋体" w:hint="eastAsia"/>
          <w:b/>
        </w:rPr>
        <w:t>接口名称：</w:t>
      </w:r>
      <w:r w:rsidRPr="00D07984">
        <w:rPr>
          <w:rFonts w:ascii="宋体" w:hAnsi="宋体"/>
        </w:rPr>
        <w:t>sendOrder</w:t>
      </w:r>
    </w:p>
    <w:p w:rsidR="00534946" w:rsidRPr="00217DFD" w:rsidRDefault="00534946" w:rsidP="00F11057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分派</w:t>
      </w:r>
      <w:r>
        <w:rPr>
          <w:rFonts w:ascii="宋体" w:hAnsi="宋体"/>
        </w:rPr>
        <w:t>c2c</w:t>
      </w:r>
      <w:r>
        <w:rPr>
          <w:rFonts w:ascii="宋体" w:hAnsi="宋体" w:hint="eastAsia"/>
        </w:rPr>
        <w:t>订单给物服</w:t>
      </w:r>
    </w:p>
    <w:p w:rsidR="00534946" w:rsidRPr="00217DFD" w:rsidRDefault="00534946" w:rsidP="00F11057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F11057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F11057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符合条件的物服列表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,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/>
              </w:rPr>
              <w:t>[{</w:t>
            </w:r>
            <w:r w:rsidRPr="003662A9">
              <w:rPr>
                <w:rFonts w:ascii="宋体" w:hAnsi="宋体"/>
              </w:rPr>
              <w:t>"user_id":"1000",//</w:t>
            </w:r>
            <w:r w:rsidRPr="003662A9">
              <w:rPr>
                <w:rFonts w:ascii="宋体" w:hAnsi="宋体" w:hint="eastAsia"/>
              </w:rPr>
              <w:t>后台用户</w:t>
            </w:r>
            <w:r>
              <w:t>uid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"loginid":"admin",//</w:t>
            </w:r>
            <w:r w:rsidRPr="003662A9">
              <w:rPr>
                <w:rFonts w:ascii="宋体" w:hAnsi="宋体" w:hint="eastAsia"/>
              </w:rPr>
              <w:t>登录名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"usertype":1,//</w:t>
            </w:r>
            <w:r w:rsidRPr="003662A9">
              <w:rPr>
                <w:rFonts w:ascii="宋体" w:hAnsi="宋体" w:hint="eastAsia"/>
              </w:rPr>
              <w:t>用户类型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 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"create_time":"2013-11-1417:53:33",//</w:t>
            </w:r>
            <w:r w:rsidRPr="003662A9">
              <w:rPr>
                <w:rFonts w:ascii="宋体" w:hAnsi="宋体" w:hint="eastAsia"/>
              </w:rPr>
              <w:t>创建时间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"customer_service_id":"kefu001",//</w:t>
            </w:r>
            <w:r w:rsidRPr="003662A9">
              <w:rPr>
                <w:rFonts w:ascii="宋体" w:hAnsi="宋体" w:hint="eastAsia"/>
              </w:rPr>
              <w:t>客服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"online_status":1,"is_customer":1,//</w:t>
            </w:r>
            <w:r w:rsidRPr="003662A9">
              <w:rPr>
                <w:rFonts w:ascii="宋体" w:hAnsi="宋体" w:hint="eastAsia"/>
              </w:rPr>
              <w:t>客服在线状态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"is_customer":1,//</w:t>
            </w:r>
            <w:r w:rsidRPr="003662A9">
              <w:rPr>
                <w:rFonts w:ascii="宋体" w:hAnsi="宋体" w:hint="eastAsia"/>
              </w:rPr>
              <w:t>是否客服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"is_object_customer":1,//</w:t>
            </w:r>
            <w:r w:rsidRPr="003662A9">
              <w:rPr>
                <w:rFonts w:ascii="宋体" w:hAnsi="宋体" w:hint="eastAsia"/>
              </w:rPr>
              <w:t>是否物服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"is_on_duty":1, //</w:t>
            </w:r>
            <w:r w:rsidRPr="003662A9">
              <w:rPr>
                <w:rFonts w:ascii="宋体" w:hAnsi="宋体" w:hint="eastAsia"/>
              </w:rPr>
              <w:t>是否上班状态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"customer_nickname":"nickname",//</w:t>
            </w:r>
            <w:r w:rsidRPr="003662A9">
              <w:rPr>
                <w:rFonts w:ascii="宋体" w:hAnsi="宋体" w:hint="eastAsia"/>
              </w:rPr>
              <w:t>客服昵称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"customer_qq":"22223",////</w:t>
            </w:r>
            <w:r w:rsidRPr="003662A9">
              <w:rPr>
                <w:rFonts w:ascii="宋体" w:hAnsi="宋体" w:hint="eastAsia"/>
              </w:rPr>
              <w:t>客服联系</w:t>
            </w:r>
            <w:r>
              <w:t>qq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"is_investment_service":1,//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是否是投资：</w:t>
            </w:r>
            <w:r w:rsidRPr="003662A9">
              <w:rPr>
                <w:rFonts w:ascii="宋体" w:hAnsi="宋体"/>
              </w:rPr>
              <w:t>1</w:t>
            </w:r>
            <w:r w:rsidRPr="003662A9">
              <w:rPr>
                <w:rFonts w:ascii="宋体" w:hAnsi="宋体" w:hint="eastAsia"/>
              </w:rPr>
              <w:t>是</w:t>
            </w:r>
            <w:r w:rsidRPr="003662A9">
              <w:rPr>
                <w:rFonts w:ascii="宋体"/>
              </w:rPr>
              <w:t>0</w:t>
            </w:r>
            <w:r w:rsidRPr="003662A9">
              <w:rPr>
                <w:rFonts w:ascii="宋体" w:hAnsi="宋体" w:hint="eastAsia"/>
              </w:rPr>
              <w:t>不是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"is_visible_weixin":1//</w:t>
            </w:r>
            <w:r w:rsidRPr="003662A9">
              <w:rPr>
                <w:rFonts w:ascii="宋体" w:hAnsi="宋体" w:hint="eastAsia"/>
              </w:rPr>
              <w:t>是否显示微信窗口</w:t>
            </w:r>
            <w:r w:rsidRPr="003662A9">
              <w:rPr>
                <w:rFonts w:ascii="宋体" w:hAnsi="宋体"/>
              </w:rPr>
              <w:t>s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},</w:t>
            </w:r>
          </w:p>
          <w:p w:rsidR="00534946" w:rsidRPr="003662A9" w:rsidRDefault="00534946" w:rsidP="00534946">
            <w:pPr>
              <w:pStyle w:val="p0"/>
              <w:ind w:firstLineChars="200" w:firstLine="31680"/>
              <w:rPr>
                <w:rFonts w:ascii="宋体" w:hAns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/>
              </w:rPr>
              <w:t>xxxxx}],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}}</w:t>
            </w:r>
          </w:p>
        </w:tc>
      </w:tr>
    </w:tbl>
    <w:p w:rsidR="00534946" w:rsidRPr="00F11057" w:rsidRDefault="00534946" w:rsidP="006776B9"/>
    <w:p w:rsidR="00534946" w:rsidRDefault="00534946" w:rsidP="00B85B39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客服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物服转单</w:t>
      </w:r>
    </w:p>
    <w:p w:rsidR="00534946" w:rsidRPr="000A2B4A" w:rsidRDefault="00534946" w:rsidP="00B85B39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0A2B4A">
        <w:rPr>
          <w:rFonts w:ascii="宋体" w:hAnsi="宋体"/>
        </w:rPr>
        <w:t>changeUserAjax</w:t>
      </w:r>
    </w:p>
    <w:p w:rsidR="00534946" w:rsidRPr="00217DFD" w:rsidRDefault="00534946" w:rsidP="00B85B39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客服物服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转单操作</w:t>
      </w:r>
    </w:p>
    <w:p w:rsidR="00534946" w:rsidRPr="00217DFD" w:rsidRDefault="00534946" w:rsidP="00B85B39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96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操作备注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1A0AA2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  <w:r w:rsidRPr="001A0AA2">
              <w:rPr>
                <w:rFonts w:ascii="宋体" w:hAnsi="宋体"/>
              </w:rPr>
              <w:t>hange</w:t>
            </w:r>
            <w:r>
              <w:rPr>
                <w:rFonts w:ascii="宋体" w:hAnsi="宋体"/>
              </w:rPr>
              <w:t>_user_i</w:t>
            </w:r>
            <w:r w:rsidRPr="001A0AA2">
              <w:rPr>
                <w:rFonts w:ascii="宋体" w:hAnsi="宋体"/>
              </w:rPr>
              <w:t>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客服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物服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1658B5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change_user_t</w:t>
            </w:r>
            <w:r w:rsidRPr="001658B5">
              <w:rPr>
                <w:rFonts w:ascii="宋体"/>
              </w:rPr>
              <w:t>ype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转单类型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B85B39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B85B39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</w:t>
            </w:r>
          </w:p>
        </w:tc>
      </w:tr>
    </w:tbl>
    <w:p w:rsidR="00534946" w:rsidRDefault="00534946" w:rsidP="006776B9"/>
    <w:p w:rsidR="00534946" w:rsidRDefault="00534946" w:rsidP="000E0128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客服转单符合条件的客服列表</w:t>
      </w:r>
    </w:p>
    <w:p w:rsidR="00534946" w:rsidRPr="000A2B4A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0A2B4A">
        <w:rPr>
          <w:rFonts w:ascii="宋体" w:hAnsi="宋体"/>
        </w:rPr>
        <w:t>changeUser</w:t>
      </w:r>
      <w:r>
        <w:rPr>
          <w:rFonts w:ascii="宋体" w:hAnsi="宋体"/>
        </w:rPr>
        <w:t>CustomerList</w:t>
      </w:r>
    </w:p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客服物服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转单操作</w:t>
      </w:r>
    </w:p>
    <w:p w:rsidR="00534946" w:rsidRPr="00217DFD" w:rsidRDefault="00534946" w:rsidP="000E0128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BE5596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BE5596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符合条件的客服列表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,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/>
              </w:rPr>
              <w:t>[{</w:t>
            </w:r>
            <w:r w:rsidRPr="003662A9">
              <w:rPr>
                <w:rFonts w:ascii="宋体" w:hAnsi="宋体"/>
              </w:rPr>
              <w:t>"user_id":"1000",//</w:t>
            </w:r>
            <w:r w:rsidRPr="003662A9">
              <w:rPr>
                <w:rFonts w:ascii="宋体" w:hAnsi="宋体" w:hint="eastAsia"/>
              </w:rPr>
              <w:t>后台用户</w:t>
            </w:r>
            <w:r>
              <w:t>uid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"loginid":"admin",//</w:t>
            </w:r>
            <w:r w:rsidRPr="003662A9">
              <w:rPr>
                <w:rFonts w:ascii="宋体" w:hAnsi="宋体" w:hint="eastAsia"/>
              </w:rPr>
              <w:t>登录名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"usertype":1,//</w:t>
            </w:r>
            <w:r w:rsidRPr="003662A9">
              <w:rPr>
                <w:rFonts w:ascii="宋体" w:hAnsi="宋体" w:hint="eastAsia"/>
              </w:rPr>
              <w:t>用户类型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 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"create_time":"2013-11-1417:53:33",//</w:t>
            </w:r>
            <w:r w:rsidRPr="003662A9">
              <w:rPr>
                <w:rFonts w:ascii="宋体" w:hAnsi="宋体" w:hint="eastAsia"/>
              </w:rPr>
              <w:t>创建时间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"customer_service_id":"kefu001",//</w:t>
            </w:r>
            <w:r w:rsidRPr="003662A9">
              <w:rPr>
                <w:rFonts w:ascii="宋体" w:hAnsi="宋体" w:hint="eastAsia"/>
              </w:rPr>
              <w:t>客服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"online_status":1,"is_customer":1,//</w:t>
            </w:r>
            <w:r w:rsidRPr="003662A9">
              <w:rPr>
                <w:rFonts w:ascii="宋体" w:hAnsi="宋体" w:hint="eastAsia"/>
              </w:rPr>
              <w:t>客服在线状态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"is_customer":1,//</w:t>
            </w:r>
            <w:r w:rsidRPr="003662A9">
              <w:rPr>
                <w:rFonts w:ascii="宋体" w:hAnsi="宋体" w:hint="eastAsia"/>
              </w:rPr>
              <w:t>是否客服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"is_object_customer":1,//</w:t>
            </w:r>
            <w:r w:rsidRPr="003662A9">
              <w:rPr>
                <w:rFonts w:ascii="宋体" w:hAnsi="宋体" w:hint="eastAsia"/>
              </w:rPr>
              <w:t>是否物服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"is_on_duty":1, //</w:t>
            </w:r>
            <w:r w:rsidRPr="003662A9">
              <w:rPr>
                <w:rFonts w:ascii="宋体" w:hAnsi="宋体" w:hint="eastAsia"/>
              </w:rPr>
              <w:t>是否上班状态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"customer_nickname":"nickname",//</w:t>
            </w:r>
            <w:r w:rsidRPr="003662A9">
              <w:rPr>
                <w:rFonts w:ascii="宋体" w:hAnsi="宋体" w:hint="eastAsia"/>
              </w:rPr>
              <w:t>客服昵称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"customer_qq":"22223",////</w:t>
            </w:r>
            <w:r w:rsidRPr="003662A9">
              <w:rPr>
                <w:rFonts w:ascii="宋体" w:hAnsi="宋体" w:hint="eastAsia"/>
              </w:rPr>
              <w:t>客服联系</w:t>
            </w:r>
            <w:r>
              <w:t>qq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"is_investment_service":1,//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是否是投资：</w:t>
            </w:r>
            <w:r w:rsidRPr="003662A9">
              <w:rPr>
                <w:rFonts w:ascii="宋体" w:hAnsi="宋体"/>
              </w:rPr>
              <w:t>1</w:t>
            </w:r>
            <w:r w:rsidRPr="003662A9">
              <w:rPr>
                <w:rFonts w:ascii="宋体" w:hAnsi="宋体" w:hint="eastAsia"/>
              </w:rPr>
              <w:t>是</w:t>
            </w:r>
            <w:r w:rsidRPr="003662A9">
              <w:rPr>
                <w:rFonts w:ascii="宋体"/>
              </w:rPr>
              <w:t>0</w:t>
            </w:r>
            <w:r w:rsidRPr="003662A9">
              <w:rPr>
                <w:rFonts w:ascii="宋体" w:hAnsi="宋体" w:hint="eastAsia"/>
              </w:rPr>
              <w:t>不是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"is_visible_weixin":1//</w:t>
            </w:r>
            <w:r w:rsidRPr="003662A9">
              <w:rPr>
                <w:rFonts w:ascii="宋体" w:hAnsi="宋体" w:hint="eastAsia"/>
              </w:rPr>
              <w:t>是否显示微信窗口</w:t>
            </w:r>
            <w:r w:rsidRPr="003662A9">
              <w:rPr>
                <w:rFonts w:ascii="宋体" w:hAnsi="宋体"/>
              </w:rPr>
              <w:t>s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},</w:t>
            </w:r>
          </w:p>
          <w:p w:rsidR="00534946" w:rsidRPr="003662A9" w:rsidRDefault="00534946" w:rsidP="00534946">
            <w:pPr>
              <w:pStyle w:val="p0"/>
              <w:ind w:firstLineChars="200" w:firstLine="31680"/>
              <w:rPr>
                <w:rFonts w:ascii="宋体" w:hAns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/>
              </w:rPr>
              <w:t>xxxxx}],</w:t>
            </w:r>
          </w:p>
          <w:p w:rsidR="00534946" w:rsidRPr="003662A9" w:rsidRDefault="00534946" w:rsidP="0087603F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}}</w:t>
            </w:r>
          </w:p>
        </w:tc>
      </w:tr>
    </w:tbl>
    <w:p w:rsidR="00534946" w:rsidRDefault="00534946" w:rsidP="006776B9"/>
    <w:p w:rsidR="00534946" w:rsidRDefault="00534946" w:rsidP="000E0128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物服转单符合条件的物服列表</w:t>
      </w:r>
    </w:p>
    <w:p w:rsidR="00534946" w:rsidRPr="00F30C10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0A2B4A">
        <w:rPr>
          <w:rFonts w:ascii="宋体" w:hAnsi="宋体"/>
        </w:rPr>
        <w:t>changeUser</w:t>
      </w:r>
      <w:r>
        <w:rPr>
          <w:rFonts w:ascii="宋体" w:hAnsi="宋体"/>
        </w:rPr>
        <w:t>P</w:t>
      </w:r>
      <w:r w:rsidRPr="00F30C10">
        <w:rPr>
          <w:rFonts w:ascii="宋体" w:hAnsi="宋体"/>
        </w:rPr>
        <w:t>hysic</w:t>
      </w:r>
      <w:r>
        <w:rPr>
          <w:rFonts w:ascii="宋体" w:hAnsi="宋体"/>
        </w:rPr>
        <w:t>List</w:t>
      </w:r>
    </w:p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客服物服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转单操作</w:t>
      </w:r>
    </w:p>
    <w:p w:rsidR="00534946" w:rsidRPr="00217DFD" w:rsidRDefault="00534946" w:rsidP="000E0128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0E0128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符合条件的物服列表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,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/>
              </w:rPr>
              <w:t>[{</w:t>
            </w:r>
            <w:r w:rsidRPr="003662A9">
              <w:rPr>
                <w:rFonts w:ascii="宋体" w:hAnsi="宋体"/>
              </w:rPr>
              <w:t>"user_id":"1000",//</w:t>
            </w:r>
            <w:r w:rsidRPr="003662A9">
              <w:rPr>
                <w:rFonts w:ascii="宋体" w:hAnsi="宋体" w:hint="eastAsia"/>
              </w:rPr>
              <w:t>后台用户</w:t>
            </w:r>
            <w:r>
              <w:t>uid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"loginid":"admin",//</w:t>
            </w:r>
            <w:r w:rsidRPr="003662A9">
              <w:rPr>
                <w:rFonts w:ascii="宋体" w:hAnsi="宋体" w:hint="eastAsia"/>
              </w:rPr>
              <w:t>登录名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"usertype":1,//</w:t>
            </w:r>
            <w:r w:rsidRPr="003662A9">
              <w:rPr>
                <w:rFonts w:ascii="宋体" w:hAnsi="宋体" w:hint="eastAsia"/>
              </w:rPr>
              <w:t>用户类型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"status":1, //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"create_time":"2013-11-1417:53:33",//</w:t>
            </w:r>
            <w:r w:rsidRPr="003662A9">
              <w:rPr>
                <w:rFonts w:ascii="宋体" w:hAnsi="宋体" w:hint="eastAsia"/>
              </w:rPr>
              <w:t>创建时间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"customer_service_id":"kefu001",//</w:t>
            </w:r>
            <w:r w:rsidRPr="003662A9">
              <w:rPr>
                <w:rFonts w:ascii="宋体" w:hAnsi="宋体" w:hint="eastAsia"/>
              </w:rPr>
              <w:t>客服</w:t>
            </w:r>
            <w:r>
              <w:t>id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"online_status":1,"is_customer":1,//</w:t>
            </w:r>
            <w:r w:rsidRPr="003662A9">
              <w:rPr>
                <w:rFonts w:ascii="宋体" w:hAnsi="宋体" w:hint="eastAsia"/>
              </w:rPr>
              <w:t>客服在线状态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"is_customer":1,//</w:t>
            </w:r>
            <w:r w:rsidRPr="003662A9">
              <w:rPr>
                <w:rFonts w:ascii="宋体" w:hAnsi="宋体" w:hint="eastAsia"/>
              </w:rPr>
              <w:t>是否客服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"is_object_customer":1,//</w:t>
            </w:r>
            <w:r w:rsidRPr="003662A9">
              <w:rPr>
                <w:rFonts w:ascii="宋体" w:hAnsi="宋体" w:hint="eastAsia"/>
              </w:rPr>
              <w:t>是否物服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"is_on_duty":1, //</w:t>
            </w:r>
            <w:r w:rsidRPr="003662A9">
              <w:rPr>
                <w:rFonts w:ascii="宋体" w:hAnsi="宋体" w:hint="eastAsia"/>
              </w:rPr>
              <w:t>是否上班状态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"customer_nickname":"nickname",//</w:t>
            </w:r>
            <w:r w:rsidRPr="003662A9">
              <w:rPr>
                <w:rFonts w:ascii="宋体" w:hAnsi="宋体" w:hint="eastAsia"/>
              </w:rPr>
              <w:t>客服昵称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"customer_qq":"22223",////</w:t>
            </w:r>
            <w:r w:rsidRPr="003662A9">
              <w:rPr>
                <w:rFonts w:ascii="宋体" w:hAnsi="宋体" w:hint="eastAsia"/>
              </w:rPr>
              <w:t>客服联系</w:t>
            </w:r>
            <w:r>
              <w:t>qq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"is_investment_service":1,//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是否是投资：</w:t>
            </w:r>
            <w:r w:rsidRPr="003662A9">
              <w:rPr>
                <w:rFonts w:ascii="宋体" w:hAnsi="宋体"/>
              </w:rPr>
              <w:t>1</w:t>
            </w:r>
            <w:r w:rsidRPr="003662A9">
              <w:rPr>
                <w:rFonts w:ascii="宋体" w:hAnsi="宋体" w:hint="eastAsia"/>
              </w:rPr>
              <w:t>是</w:t>
            </w:r>
            <w:r w:rsidRPr="003662A9">
              <w:rPr>
                <w:rFonts w:ascii="宋体"/>
              </w:rPr>
              <w:t>0</w:t>
            </w:r>
            <w:r w:rsidRPr="003662A9">
              <w:rPr>
                <w:rFonts w:ascii="宋体" w:hAnsi="宋体" w:hint="eastAsia"/>
              </w:rPr>
              <w:t>不是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 w:hAnsi="宋体"/>
              </w:rPr>
              <w:t>"is_visible_weixin":1//</w:t>
            </w:r>
            <w:r w:rsidRPr="003662A9">
              <w:rPr>
                <w:rFonts w:ascii="宋体" w:hAnsi="宋体" w:hint="eastAsia"/>
              </w:rPr>
              <w:t>是否显示微信窗口</w:t>
            </w:r>
            <w:r w:rsidRPr="003662A9">
              <w:rPr>
                <w:rFonts w:ascii="宋体" w:hAnsi="宋体"/>
              </w:rPr>
              <w:t>s</w:t>
            </w:r>
          </w:p>
          <w:p w:rsidR="00534946" w:rsidRPr="003662A9" w:rsidRDefault="00534946" w:rsidP="003662A9">
            <w:pPr>
              <w:pStyle w:val="p0"/>
              <w:ind w:firstLine="321"/>
              <w:rPr>
                <w:rFonts w:ascii="宋体"/>
              </w:rPr>
            </w:pPr>
            <w:r w:rsidRPr="003662A9">
              <w:rPr>
                <w:rFonts w:ascii="宋体"/>
              </w:rPr>
              <w:t>},</w:t>
            </w:r>
          </w:p>
          <w:p w:rsidR="00534946" w:rsidRPr="003662A9" w:rsidRDefault="00534946" w:rsidP="00534946">
            <w:pPr>
              <w:pStyle w:val="p0"/>
              <w:ind w:firstLineChars="200" w:firstLine="31680"/>
              <w:rPr>
                <w:rFonts w:ascii="宋体" w:hAns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/>
              </w:rPr>
              <w:t>xxxxx}],</w:t>
            </w:r>
          </w:p>
          <w:p w:rsidR="00534946" w:rsidRPr="003662A9" w:rsidRDefault="00534946" w:rsidP="00766D74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}}</w:t>
            </w:r>
          </w:p>
        </w:tc>
      </w:tr>
    </w:tbl>
    <w:p w:rsidR="00534946" w:rsidRPr="000E0128" w:rsidRDefault="00534946" w:rsidP="006776B9"/>
    <w:p w:rsidR="00534946" w:rsidRDefault="00534946" w:rsidP="001C7D1D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转账给卖家</w:t>
      </w:r>
    </w:p>
    <w:p w:rsidR="00534946" w:rsidRPr="00BC703A" w:rsidRDefault="00534946" w:rsidP="006F353A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BC703A">
        <w:rPr>
          <w:rFonts w:ascii="宋体" w:hAnsi="宋体"/>
        </w:rPr>
        <w:t>transferAccount</w:t>
      </w:r>
    </w:p>
    <w:p w:rsidR="00534946" w:rsidRPr="00217DFD" w:rsidRDefault="00534946" w:rsidP="006F353A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订单取消，转账给卖家</w:t>
      </w:r>
    </w:p>
    <w:p w:rsidR="00534946" w:rsidRPr="00217DFD" w:rsidRDefault="00534946" w:rsidP="006F353A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9"/>
        <w:gridCol w:w="1573"/>
        <w:gridCol w:w="1628"/>
        <w:gridCol w:w="1629"/>
        <w:gridCol w:w="1629"/>
      </w:tblGrid>
      <w:tr w:rsidR="00534946" w:rsidRPr="008979FA" w:rsidTr="0039343D">
        <w:tc>
          <w:tcPr>
            <w:tcW w:w="17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39343D">
        <w:tc>
          <w:tcPr>
            <w:tcW w:w="1729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9343D">
        <w:tc>
          <w:tcPr>
            <w:tcW w:w="17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9343D">
        <w:tc>
          <w:tcPr>
            <w:tcW w:w="17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操作备注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9343D">
        <w:tc>
          <w:tcPr>
            <w:tcW w:w="1729" w:type="dxa"/>
          </w:tcPr>
          <w:p w:rsidR="00534946" w:rsidRPr="00AA7E8C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AA7E8C">
              <w:rPr>
                <w:rFonts w:ascii="宋体" w:hAnsi="宋体"/>
              </w:rPr>
              <w:t>ut</w:t>
            </w:r>
            <w:r>
              <w:rPr>
                <w:rFonts w:ascii="宋体" w:hAnsi="宋体"/>
              </w:rPr>
              <w:t>_i</w:t>
            </w:r>
            <w:r w:rsidRPr="00AA7E8C">
              <w:rPr>
                <w:rFonts w:ascii="宋体" w:hAnsi="宋体"/>
              </w:rPr>
              <w:t>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2F2F2"/>
              </w:rPr>
              <w:t>超时原因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6F353A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6F353A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}}</w:t>
            </w:r>
          </w:p>
        </w:tc>
      </w:tr>
    </w:tbl>
    <w:p w:rsidR="00534946" w:rsidRPr="00217DFD" w:rsidRDefault="00534946" w:rsidP="006F353A"/>
    <w:p w:rsidR="00534946" w:rsidRDefault="00534946" w:rsidP="004E1596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物服申请撤单</w:t>
      </w:r>
    </w:p>
    <w:p w:rsidR="00534946" w:rsidRPr="007D40A1" w:rsidRDefault="00534946" w:rsidP="004E1596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7D40A1">
        <w:rPr>
          <w:rFonts w:ascii="宋体" w:hAnsi="宋体"/>
        </w:rPr>
        <w:t>cancelOrderRequest</w:t>
      </w:r>
    </w:p>
    <w:p w:rsidR="00534946" w:rsidRPr="00217DFD" w:rsidRDefault="00534946" w:rsidP="004E1596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物服申请撤单</w:t>
      </w:r>
    </w:p>
    <w:p w:rsidR="00534946" w:rsidRPr="00217DFD" w:rsidRDefault="00534946" w:rsidP="004E1596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C24310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 w:rsidRPr="00C24310">
              <w:rPr>
                <w:rFonts w:ascii="宋体" w:hAnsi="宋体"/>
              </w:rPr>
              <w:t>eason</w:t>
            </w:r>
            <w:r>
              <w:rPr>
                <w:rFonts w:ascii="宋体" w:hAnsi="宋体"/>
              </w:rPr>
              <w:t>_i</w:t>
            </w:r>
            <w:r w:rsidRPr="00C24310">
              <w:rPr>
                <w:rFonts w:ascii="宋体" w:hAnsi="宋体"/>
              </w:rPr>
              <w:t>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2F2F2"/>
              </w:rPr>
              <w:t>撤单原因</w:t>
            </w:r>
            <w:r>
              <w:rPr>
                <w:rFonts w:ascii="Simsun" w:hAnsi="Simsun"/>
                <w:color w:val="000000"/>
                <w:sz w:val="18"/>
                <w:szCs w:val="18"/>
                <w:shd w:val="clear" w:color="auto" w:fill="F2F2F2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7B29EB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 w:rsidRPr="007B29EB">
              <w:rPr>
                <w:rFonts w:ascii="宋体" w:hAnsi="宋体"/>
              </w:rPr>
              <w:t>eason</w:t>
            </w:r>
            <w:r>
              <w:rPr>
                <w:rFonts w:ascii="宋体" w:hAnsi="宋体"/>
              </w:rPr>
              <w:t>_r</w:t>
            </w:r>
            <w:r w:rsidRPr="007B29EB">
              <w:rPr>
                <w:rFonts w:ascii="宋体" w:hAnsi="宋体"/>
              </w:rPr>
              <w:t>emark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Simsun" w:hAnsi="Simsun"/>
                <w:color w:val="000000"/>
                <w:sz w:val="18"/>
                <w:szCs w:val="18"/>
                <w:shd w:val="clear" w:color="auto" w:fill="F2F2F2"/>
              </w:rPr>
            </w:pPr>
            <w:r>
              <w:rPr>
                <w:rFonts w:ascii="Simsun" w:hAnsi="Simsun" w:hint="eastAsia"/>
                <w:color w:val="000000"/>
                <w:sz w:val="18"/>
                <w:szCs w:val="18"/>
                <w:shd w:val="clear" w:color="auto" w:fill="F2F2F2"/>
              </w:rPr>
              <w:t>操作备注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程序接口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4E1596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4E1596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}}</w:t>
            </w:r>
          </w:p>
        </w:tc>
      </w:tr>
    </w:tbl>
    <w:p w:rsidR="00534946" w:rsidRPr="004E1596" w:rsidRDefault="00534946" w:rsidP="00EB1E56"/>
    <w:p w:rsidR="00534946" w:rsidRDefault="00534946" w:rsidP="006C71A9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客服审撤</w:t>
      </w:r>
    </w:p>
    <w:p w:rsidR="00534946" w:rsidRPr="009B5303" w:rsidRDefault="00534946" w:rsidP="00454E9F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9B5303">
        <w:rPr>
          <w:rFonts w:ascii="宋体" w:hAnsi="宋体"/>
        </w:rPr>
        <w:t>checkCancelOrder</w:t>
      </w:r>
    </w:p>
    <w:p w:rsidR="00534946" w:rsidRPr="00217DFD" w:rsidRDefault="00534946" w:rsidP="00454E9F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客服审核是否撤单</w:t>
      </w:r>
    </w:p>
    <w:p w:rsidR="00534946" w:rsidRPr="00217DFD" w:rsidRDefault="00534946" w:rsidP="00454E9F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60FE5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操作备注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CD2087" w:rsidRDefault="00534946" w:rsidP="008A525C">
            <w:pPr>
              <w:rPr>
                <w:rFonts w:ascii="宋体" w:hAnsi="宋体"/>
              </w:rPr>
            </w:pPr>
            <w:r w:rsidRPr="00CD2087">
              <w:rPr>
                <w:rFonts w:ascii="宋体" w:hAnsi="宋体"/>
              </w:rPr>
              <w:t>type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审撤结果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CD2087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n</w:t>
            </w:r>
            <w:r w:rsidRPr="00CD2087">
              <w:rPr>
                <w:rFonts w:ascii="宋体"/>
              </w:rPr>
              <w:t>eed</w:t>
            </w:r>
            <w:r>
              <w:rPr>
                <w:rFonts w:ascii="宋体"/>
              </w:rPr>
              <w:t>_add_s</w:t>
            </w:r>
            <w:r w:rsidRPr="00CD2087">
              <w:rPr>
                <w:rFonts w:ascii="宋体"/>
              </w:rPr>
              <w:t>tock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是否回滚库存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60FE5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 w:rsidRPr="007F0F6C">
              <w:rPr>
                <w:rFonts w:ascii="宋体"/>
              </w:rPr>
              <w:t>reason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String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撤单原因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454E9F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454E9F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</w:t>
            </w:r>
          </w:p>
        </w:tc>
      </w:tr>
    </w:tbl>
    <w:p w:rsidR="00534946" w:rsidRPr="00217DFD" w:rsidRDefault="00534946" w:rsidP="00454E9F"/>
    <w:p w:rsidR="00534946" w:rsidRDefault="00534946" w:rsidP="001679E0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发货</w:t>
      </w:r>
    </w:p>
    <w:p w:rsidR="00534946" w:rsidRPr="008F6E3F" w:rsidRDefault="00534946" w:rsidP="001679E0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8F6E3F">
        <w:rPr>
          <w:rFonts w:ascii="宋体" w:hAnsi="宋体"/>
        </w:rPr>
        <w:t>sendGoodsSuccess</w:t>
      </w:r>
    </w:p>
    <w:p w:rsidR="00534946" w:rsidRPr="00217DFD" w:rsidRDefault="00534946" w:rsidP="001679E0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物服发货</w:t>
      </w:r>
    </w:p>
    <w:p w:rsidR="00534946" w:rsidRPr="00217DFD" w:rsidRDefault="00534946" w:rsidP="001679E0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39343D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39343D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9343D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1679E0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1679E0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</w:t>
            </w:r>
          </w:p>
        </w:tc>
      </w:tr>
    </w:tbl>
    <w:p w:rsidR="00534946" w:rsidRDefault="00534946" w:rsidP="00DE041C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转单给卖家</w:t>
      </w:r>
    </w:p>
    <w:p w:rsidR="00534946" w:rsidRPr="00321AD3" w:rsidRDefault="00534946" w:rsidP="00DE041C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321AD3">
        <w:rPr>
          <w:rFonts w:ascii="宋体" w:hAnsi="宋体"/>
        </w:rPr>
        <w:t>toChangeSell</w:t>
      </w:r>
    </w:p>
    <w:p w:rsidR="00534946" w:rsidRPr="00217DFD" w:rsidRDefault="00534946" w:rsidP="00DE041C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客服申请撤单</w:t>
      </w:r>
    </w:p>
    <w:p w:rsidR="00534946" w:rsidRPr="00217DFD" w:rsidRDefault="00534946" w:rsidP="00DE041C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3E664E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3E664E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E664E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opid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操作人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3E664E">
        <w:tc>
          <w:tcPr>
            <w:tcW w:w="1837" w:type="dxa"/>
          </w:tcPr>
          <w:p w:rsidR="00534946" w:rsidRPr="00E21029" w:rsidRDefault="00534946" w:rsidP="008A525C">
            <w:pPr>
              <w:rPr>
                <w:rFonts w:ascii="宋体" w:hAnsi="宋体"/>
              </w:rPr>
            </w:pPr>
            <w:r w:rsidRPr="00E21029">
              <w:rPr>
                <w:rFonts w:ascii="宋体" w:hAnsi="宋体"/>
              </w:rPr>
              <w:t>Sell</w:t>
            </w:r>
            <w:r>
              <w:rPr>
                <w:rFonts w:ascii="宋体" w:hAnsi="宋体"/>
              </w:rPr>
              <w:t>_i</w:t>
            </w:r>
            <w:r w:rsidRPr="00E21029">
              <w:rPr>
                <w:rFonts w:ascii="宋体" w:hAnsi="宋体"/>
              </w:rPr>
              <w:t>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卖家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3E664E">
        <w:tc>
          <w:tcPr>
            <w:tcW w:w="1837" w:type="dxa"/>
          </w:tcPr>
          <w:p w:rsidR="00534946" w:rsidRPr="00521DEF" w:rsidRDefault="00534946" w:rsidP="008A525C">
            <w:pPr>
              <w:rPr>
                <w:rFonts w:ascii="宋体" w:hAnsi="宋体"/>
              </w:rPr>
            </w:pPr>
            <w:r w:rsidRPr="00521DEF">
              <w:rPr>
                <w:rFonts w:ascii="宋体" w:hAnsi="宋体"/>
              </w:rPr>
              <w:t>remark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</w:tbl>
    <w:p w:rsidR="00534946" w:rsidRPr="00217DFD" w:rsidRDefault="00534946" w:rsidP="00B766A8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DE041C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}</w:t>
            </w:r>
          </w:p>
        </w:tc>
      </w:tr>
    </w:tbl>
    <w:p w:rsidR="00534946" w:rsidRDefault="00534946" w:rsidP="00416179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符合条件的转单卖家列表</w:t>
      </w:r>
    </w:p>
    <w:p w:rsidR="00534946" w:rsidRPr="007B74B9" w:rsidRDefault="00534946" w:rsidP="00416179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7B74B9">
        <w:rPr>
          <w:rFonts w:ascii="宋体" w:hAnsi="宋体"/>
        </w:rPr>
        <w:t>getChangeSellUserList</w:t>
      </w:r>
    </w:p>
    <w:p w:rsidR="00534946" w:rsidRPr="00217DFD" w:rsidRDefault="00534946" w:rsidP="00416179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客服申请撤单</w:t>
      </w:r>
    </w:p>
    <w:p w:rsidR="00534946" w:rsidRPr="00217DFD" w:rsidRDefault="00534946" w:rsidP="00416179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o</w:t>
            </w:r>
            <w:r w:rsidRPr="008979FA">
              <w:rPr>
                <w:rFonts w:ascii="宋体" w:hAnsi="宋体"/>
              </w:rPr>
              <w:t>rder_id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 w:hAnsi="宋体"/>
              </w:rPr>
            </w:pPr>
            <w:r w:rsidRPr="008979FA">
              <w:rPr>
                <w:rFonts w:ascii="宋体" w:hAnsi="宋体" w:hint="eastAsia"/>
              </w:rPr>
              <w:t>订单</w:t>
            </w:r>
            <w:r w:rsidRPr="008979FA">
              <w:rPr>
                <w:rFonts w:ascii="宋体" w:hAnsi="宋体"/>
              </w:rPr>
              <w:t>id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416179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416179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符合条件的转单卖家列表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Ansi="宋体"/>
              </w:rPr>
              <w:t xml:space="preserve"> 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</w:p>
          <w:p w:rsidR="00534946" w:rsidRPr="003662A9" w:rsidRDefault="00534946" w:rsidP="008A525C">
            <w:pPr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[{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:xx,// id</w:t>
            </w:r>
          </w:p>
          <w:p w:rsidR="00534946" w:rsidRPr="003662A9" w:rsidRDefault="00534946" w:rsidP="00AF7796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uid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转单用户</w:t>
            </w:r>
            <w:r w:rsidRPr="003662A9">
              <w:rPr>
                <w:rFonts w:ascii="宋体" w:hAnsi="宋体"/>
              </w:rPr>
              <w:t xml:space="preserve">ID </w:t>
            </w:r>
          </w:p>
          <w:p w:rsidR="00534946" w:rsidRPr="003662A9" w:rsidRDefault="00534946" w:rsidP="00AF7796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游戏</w:t>
            </w:r>
            <w:r w:rsidRPr="003662A9">
              <w:rPr>
                <w:rFonts w:ascii="宋体" w:hAnsi="宋体"/>
              </w:rPr>
              <w:t xml:space="preserve">ID </w:t>
            </w:r>
          </w:p>
          <w:p w:rsidR="00534946" w:rsidRPr="003662A9" w:rsidRDefault="00534946" w:rsidP="00AF7796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game_area_id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游戏区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AF7796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game_server_id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游戏服务器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662A9" w:rsidRDefault="00534946" w:rsidP="00F11011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game_uid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 w:hint="eastAsia"/>
              </w:rPr>
              <w:t>：““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游戏账号</w:t>
            </w:r>
            <w:r w:rsidRPr="003662A9">
              <w:rPr>
                <w:rFonts w:ascii="宋体" w:hAnsi="宋体"/>
              </w:rPr>
              <w:t xml:space="preserve">ID </w:t>
            </w:r>
          </w:p>
          <w:p w:rsidR="00534946" w:rsidRPr="00442FC1" w:rsidRDefault="00534946" w:rsidP="00F11011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game_role_id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442FC1">
              <w:rPr>
                <w:rFonts w:hint="eastAsia"/>
              </w:rPr>
              <w:t>游戏角色</w:t>
            </w:r>
            <w:r w:rsidRPr="00442FC1">
              <w:t>ID</w:t>
            </w:r>
          </w:p>
          <w:p w:rsidR="00534946" w:rsidRPr="00E57782" w:rsidRDefault="00534946" w:rsidP="00F11011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game_role_name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E57782">
              <w:rPr>
                <w:rFonts w:hint="eastAsia"/>
              </w:rPr>
              <w:t>游戏角色名</w:t>
            </w:r>
          </w:p>
          <w:p w:rsidR="00534946" w:rsidRPr="006F0A55" w:rsidRDefault="00534946" w:rsidP="00F11011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game_account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6F0A55">
              <w:rPr>
                <w:rFonts w:hint="eastAsia"/>
              </w:rPr>
              <w:t>卖家账号</w:t>
            </w:r>
          </w:p>
          <w:p w:rsidR="00534946" w:rsidRPr="0019575B" w:rsidRDefault="00534946" w:rsidP="00F11011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game_pwd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19575B">
              <w:rPr>
                <w:rFonts w:hint="eastAsia"/>
              </w:rPr>
              <w:t>账号密码</w:t>
            </w:r>
          </w:p>
          <w:p w:rsidR="00534946" w:rsidRPr="0019575B" w:rsidRDefault="00534946" w:rsidP="00F11011">
            <w:r w:rsidRPr="003662A9">
              <w:rPr>
                <w:rFonts w:ascii="宋体" w:hAnsi="宋体"/>
              </w:rPr>
              <w:t xml:space="preserve"> 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game_safekey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19575B">
              <w:rPr>
                <w:rFonts w:hint="eastAsia"/>
              </w:rPr>
              <w:t>账户安全锁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goods_position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商品存放处</w:t>
            </w:r>
            <w:r w:rsidRPr="003662A9">
              <w:rPr>
                <w:rFonts w:ascii="宋体" w:hAnsi="宋体"/>
              </w:rPr>
              <w:t xml:space="preserve"> 1:</w:t>
            </w:r>
            <w:r w:rsidRPr="003662A9">
              <w:rPr>
                <w:rFonts w:ascii="宋体" w:hAnsi="宋体" w:hint="eastAsia"/>
              </w:rPr>
              <w:t>交易所</w:t>
            </w:r>
            <w:r w:rsidRPr="003662A9">
              <w:rPr>
                <w:rFonts w:ascii="宋体" w:hAnsi="宋体"/>
              </w:rPr>
              <w:t xml:space="preserve"> 2:</w:t>
            </w:r>
            <w:r w:rsidRPr="003662A9">
              <w:rPr>
                <w:rFonts w:ascii="宋体" w:hAnsi="宋体" w:hint="eastAsia"/>
              </w:rPr>
              <w:t>仓库</w:t>
            </w:r>
            <w:r w:rsidRPr="003662A9">
              <w:rPr>
                <w:rFonts w:ascii="宋体" w:hAnsi="宋体"/>
              </w:rPr>
              <w:t xml:space="preserve"> 3:</w:t>
            </w:r>
            <w:r w:rsidRPr="003662A9">
              <w:rPr>
                <w:rFonts w:ascii="宋体" w:hAnsi="宋体" w:hint="eastAsia"/>
              </w:rPr>
              <w:t>邮箱</w:t>
            </w:r>
            <w:r w:rsidRPr="003662A9">
              <w:rPr>
                <w:rFonts w:ascii="宋体" w:hAnsi="宋体"/>
              </w:rPr>
              <w:t xml:space="preserve"> 4:</w:t>
            </w:r>
            <w:r w:rsidRPr="003662A9">
              <w:rPr>
                <w:rFonts w:ascii="宋体" w:hAnsi="宋体" w:hint="eastAsia"/>
              </w:rPr>
              <w:t>包裹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create_time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创建时间</w:t>
            </w:r>
            <w:r w:rsidRPr="003662A9">
              <w:rPr>
                <w:rFonts w:ascii="宋体" w:hAnsi="宋体"/>
              </w:rPr>
              <w:t>s</w:t>
            </w:r>
          </w:p>
          <w:p w:rsidR="00534946" w:rsidRPr="003662A9" w:rsidRDefault="00534946" w:rsidP="008A525C">
            <w:pPr>
              <w:rPr>
                <w:rFonts w:ascii="宋体" w:hAnsi="宋体"/>
              </w:rPr>
            </w:pPr>
            <w:r w:rsidRPr="003662A9">
              <w:rPr>
                <w:rFonts w:ascii="宋体"/>
              </w:rPr>
              <w:t>},{</w:t>
            </w:r>
            <w:r w:rsidRPr="003662A9">
              <w:rPr>
                <w:rFonts w:ascii="宋体" w:hAnsi="宋体"/>
              </w:rPr>
              <w:t>xxx}]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</w:t>
            </w:r>
          </w:p>
        </w:tc>
      </w:tr>
    </w:tbl>
    <w:p w:rsidR="00534946" w:rsidRPr="00C449FE" w:rsidRDefault="00534946" w:rsidP="00416179"/>
    <w:p w:rsidR="00534946" w:rsidRPr="001679E0" w:rsidRDefault="00534946" w:rsidP="00454E9F"/>
    <w:p w:rsidR="00534946" w:rsidRDefault="00534946" w:rsidP="006C71A9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超时赔付原因</w:t>
      </w:r>
    </w:p>
    <w:p w:rsidR="00534946" w:rsidRPr="002E71B6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>
        <w:rPr>
          <w:rFonts w:ascii="宋体" w:hAnsi="宋体"/>
        </w:rPr>
        <w:t>sendgoodsTimeoutR</w:t>
      </w:r>
      <w:r w:rsidRPr="002E71B6">
        <w:rPr>
          <w:rFonts w:ascii="宋体" w:hAnsi="宋体"/>
        </w:rPr>
        <w:t>eason</w:t>
      </w:r>
      <w:r>
        <w:rPr>
          <w:rFonts w:ascii="宋体" w:hAnsi="宋体"/>
        </w:rPr>
        <w:t>List</w:t>
      </w:r>
    </w:p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客服申请撤单</w:t>
      </w:r>
    </w:p>
    <w:p w:rsidR="00534946" w:rsidRPr="00217DFD" w:rsidRDefault="00534946" w:rsidP="00C449FE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赔付原因列表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>,</w:t>
            </w:r>
            <w:r w:rsidRPr="003662A9">
              <w:rPr>
                <w:rFonts w:ascii="宋体" w:hAnsi="宋体"/>
              </w:rPr>
              <w:t xml:space="preserve"> 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</w:p>
          <w:p w:rsidR="00534946" w:rsidRPr="003662A9" w:rsidRDefault="00534946" w:rsidP="00491118">
            <w:pPr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[{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reason_id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:xx,// id</w:t>
            </w:r>
          </w:p>
          <w:p w:rsidR="00534946" w:rsidRDefault="00534946" w:rsidP="00491118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reason_remark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E12AAC">
              <w:rPr>
                <w:rFonts w:hint="eastAsia"/>
              </w:rPr>
              <w:t>原因描述</w:t>
            </w:r>
          </w:p>
          <w:p w:rsidR="00534946" w:rsidRPr="003662A9" w:rsidRDefault="00534946" w:rsidP="00491118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reason_type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原因类型</w:t>
            </w:r>
            <w:r w:rsidRPr="003662A9">
              <w:rPr>
                <w:rFonts w:ascii="宋体" w:hAnsi="宋体"/>
              </w:rPr>
              <w:t>0:</w:t>
            </w:r>
            <w:r w:rsidRPr="003662A9">
              <w:rPr>
                <w:rFonts w:ascii="宋体" w:hAnsi="宋体" w:hint="eastAsia"/>
              </w:rPr>
              <w:t>失败原因</w:t>
            </w:r>
            <w:r w:rsidRPr="003662A9">
              <w:rPr>
                <w:rFonts w:ascii="宋体" w:hAnsi="宋体"/>
              </w:rPr>
              <w:t xml:space="preserve"> 1:</w:t>
            </w:r>
            <w:r w:rsidRPr="003662A9">
              <w:rPr>
                <w:rFonts w:ascii="宋体" w:hAnsi="宋体" w:hint="eastAsia"/>
              </w:rPr>
              <w:t>成功原因</w:t>
            </w:r>
          </w:p>
          <w:p w:rsidR="00534946" w:rsidRPr="003662A9" w:rsidRDefault="00534946" w:rsidP="00491118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reason_flag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原因标识用于非物理删除</w:t>
            </w:r>
            <w:r w:rsidRPr="003662A9">
              <w:rPr>
                <w:rFonts w:ascii="宋体" w:hAnsi="宋体"/>
              </w:rPr>
              <w:t>0:</w:t>
            </w:r>
            <w:r w:rsidRPr="003662A9">
              <w:rPr>
                <w:rFonts w:ascii="宋体" w:hAnsi="宋体" w:hint="eastAsia"/>
              </w:rPr>
              <w:t>不可用</w:t>
            </w:r>
            <w:r w:rsidRPr="003662A9">
              <w:rPr>
                <w:rFonts w:ascii="宋体" w:hAnsi="宋体"/>
              </w:rPr>
              <w:t xml:space="preserve"> 1:</w:t>
            </w:r>
            <w:r w:rsidRPr="003662A9">
              <w:rPr>
                <w:rFonts w:ascii="宋体" w:hAnsi="宋体" w:hint="eastAsia"/>
              </w:rPr>
              <w:t>可用</w:t>
            </w:r>
          </w:p>
          <w:p w:rsidR="00534946" w:rsidRPr="003662A9" w:rsidRDefault="00534946" w:rsidP="00491118">
            <w:pPr>
              <w:rPr>
                <w:rFonts w:ascii="宋体" w:hAnsi="宋体"/>
              </w:rPr>
            </w:pPr>
            <w:r w:rsidRPr="003662A9">
              <w:rPr>
                <w:rFonts w:ascii="宋体"/>
              </w:rPr>
              <w:t>},{</w:t>
            </w:r>
            <w:r w:rsidRPr="003662A9">
              <w:rPr>
                <w:rFonts w:ascii="宋体" w:hAnsi="宋体"/>
              </w:rPr>
              <w:t>xxx}]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</w:t>
            </w:r>
          </w:p>
        </w:tc>
      </w:tr>
    </w:tbl>
    <w:p w:rsidR="00534946" w:rsidRPr="00C449FE" w:rsidRDefault="00534946" w:rsidP="00EB1E56"/>
    <w:p w:rsidR="00534946" w:rsidRDefault="00534946" w:rsidP="000E710E">
      <w:pPr>
        <w:pStyle w:val="Heading2"/>
        <w:numPr>
          <w:ilvl w:val="0"/>
          <w:numId w:val="1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撤单原因</w:t>
      </w:r>
    </w:p>
    <w:p w:rsidR="00534946" w:rsidRPr="007C2C94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接口名称：</w:t>
      </w:r>
      <w:r w:rsidRPr="007C2C94">
        <w:rPr>
          <w:rFonts w:ascii="宋体" w:hAnsi="宋体"/>
        </w:rPr>
        <w:t>orders</w:t>
      </w:r>
      <w:r>
        <w:rPr>
          <w:rFonts w:ascii="宋体" w:hAnsi="宋体"/>
        </w:rPr>
        <w:t>CancelR</w:t>
      </w:r>
      <w:r w:rsidRPr="007C2C94">
        <w:rPr>
          <w:rFonts w:ascii="宋体" w:hAnsi="宋体"/>
        </w:rPr>
        <w:t>eason</w:t>
      </w:r>
      <w:r>
        <w:rPr>
          <w:rFonts w:ascii="宋体" w:hAnsi="宋体"/>
        </w:rPr>
        <w:t>List</w:t>
      </w:r>
    </w:p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作用：</w:t>
      </w:r>
      <w:r>
        <w:rPr>
          <w:rFonts w:ascii="宋体" w:hAnsi="宋体" w:hint="eastAsia"/>
        </w:rPr>
        <w:t>客服申请撤单</w:t>
      </w:r>
    </w:p>
    <w:p w:rsidR="00534946" w:rsidRPr="00217DFD" w:rsidRDefault="00534946" w:rsidP="00C449FE">
      <w:pPr>
        <w:rPr>
          <w:rFonts w:ascii="宋体"/>
          <w:b/>
        </w:rPr>
      </w:pPr>
      <w:r w:rsidRPr="00217DFD">
        <w:rPr>
          <w:rFonts w:ascii="宋体" w:hAnsi="宋体" w:hint="eastAsia"/>
          <w:b/>
        </w:rPr>
        <w:t>接口参数：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37"/>
        <w:gridCol w:w="1573"/>
        <w:gridCol w:w="1628"/>
        <w:gridCol w:w="1629"/>
        <w:gridCol w:w="1629"/>
      </w:tblGrid>
      <w:tr w:rsidR="00534946" w:rsidRPr="008979FA" w:rsidTr="008A525C">
        <w:tc>
          <w:tcPr>
            <w:tcW w:w="1837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参数</w:t>
            </w:r>
          </w:p>
        </w:tc>
        <w:tc>
          <w:tcPr>
            <w:tcW w:w="1573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类型</w:t>
            </w:r>
          </w:p>
        </w:tc>
        <w:tc>
          <w:tcPr>
            <w:tcW w:w="1628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说明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必须</w:t>
            </w:r>
          </w:p>
        </w:tc>
        <w:tc>
          <w:tcPr>
            <w:tcW w:w="1629" w:type="dxa"/>
            <w:shd w:val="clear" w:color="auto" w:fill="DDD9C3"/>
          </w:tcPr>
          <w:p w:rsidR="00534946" w:rsidRPr="008979FA" w:rsidRDefault="00534946" w:rsidP="008A525C">
            <w:pPr>
              <w:rPr>
                <w:rFonts w:ascii="宋体"/>
              </w:rPr>
            </w:pPr>
            <w:r w:rsidRPr="008979FA">
              <w:rPr>
                <w:rFonts w:ascii="宋体" w:hAnsi="宋体" w:hint="eastAsia"/>
              </w:rPr>
              <w:t>备注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7F0F6C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appid</w:t>
            </w:r>
          </w:p>
        </w:tc>
        <w:tc>
          <w:tcPr>
            <w:tcW w:w="1573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Int</w:t>
            </w:r>
          </w:p>
        </w:tc>
        <w:tc>
          <w:tcPr>
            <w:tcW w:w="1628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程序</w:t>
            </w:r>
            <w:r>
              <w:rPr>
                <w:rFonts w:ascii="宋体"/>
              </w:rPr>
              <w:t>id</w:t>
            </w:r>
          </w:p>
        </w:tc>
        <w:tc>
          <w:tcPr>
            <w:tcW w:w="1629" w:type="dxa"/>
          </w:tcPr>
          <w:p w:rsidR="00534946" w:rsidRDefault="00534946" w:rsidP="008A525C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/>
              </w:rPr>
              <w:t>Data json</w:t>
            </w:r>
            <w:r>
              <w:rPr>
                <w:rFonts w:ascii="宋体" w:hint="eastAsia"/>
              </w:rPr>
              <w:t>参数</w:t>
            </w:r>
          </w:p>
        </w:tc>
      </w:tr>
      <w:tr w:rsidR="00534946" w:rsidRPr="008979FA" w:rsidTr="008A525C">
        <w:tc>
          <w:tcPr>
            <w:tcW w:w="1837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3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628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请求签名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629" w:type="dxa"/>
          </w:tcPr>
          <w:p w:rsidR="00534946" w:rsidRPr="008979FA" w:rsidRDefault="00534946" w:rsidP="008A525C">
            <w:pPr>
              <w:rPr>
                <w:rFonts w:ascii="宋体"/>
              </w:rPr>
            </w:pPr>
          </w:p>
        </w:tc>
      </w:tr>
    </w:tbl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/>
        </w:rPr>
        <w:tab/>
      </w:r>
    </w:p>
    <w:p w:rsidR="00534946" w:rsidRPr="00217DFD" w:rsidRDefault="00534946" w:rsidP="00C449FE">
      <w:pPr>
        <w:rPr>
          <w:rFonts w:ascii="宋体"/>
        </w:rPr>
      </w:pPr>
      <w:r w:rsidRPr="00217DFD">
        <w:rPr>
          <w:rFonts w:ascii="宋体" w:hAnsi="宋体" w:hint="eastAsia"/>
          <w:b/>
        </w:rPr>
        <w:t>返回数据：</w:t>
      </w:r>
      <w:r w:rsidRPr="00217DFD">
        <w:rPr>
          <w:rFonts w:ascii="宋体" w:hAnsi="宋体"/>
        </w:rPr>
        <w:t>body</w:t>
      </w:r>
      <w:r w:rsidRPr="00217DFD">
        <w:rPr>
          <w:rFonts w:ascii="宋体" w:hAnsi="宋体" w:hint="eastAsia"/>
        </w:rPr>
        <w:t>为</w:t>
      </w:r>
      <w:r>
        <w:rPr>
          <w:rFonts w:ascii="宋体" w:hAnsi="宋体" w:hint="eastAsia"/>
        </w:rPr>
        <w:t>撤单原因列表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534946" w:rsidTr="003662A9">
        <w:tc>
          <w:tcPr>
            <w:tcW w:w="8522" w:type="dxa"/>
          </w:tcPr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Ansi="宋体" w:hint="eastAsia"/>
              </w:rPr>
              <w:t>“</w:t>
            </w:r>
            <w:r w:rsidRPr="003662A9">
              <w:rPr>
                <w:rFonts w:ascii="宋体" w:hAnsi="宋体"/>
              </w:rPr>
              <w:t>code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:0,msg</w:t>
            </w:r>
            <w:r w:rsidRPr="003662A9">
              <w:rPr>
                <w:rFonts w:ascii="宋体" w:hAnsi="宋体" w:hint="eastAsia"/>
              </w:rPr>
              <w:t>：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 w:hint="eastAsia"/>
              </w:rPr>
              <w:t>操作成功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/>
              </w:rPr>
              <w:t xml:space="preserve"> ,</w:t>
            </w:r>
            <w:r w:rsidRPr="003662A9">
              <w:rPr>
                <w:rFonts w:ascii="宋体" w:hAnsi="宋体"/>
              </w:rPr>
              <w:t xml:space="preserve"> Body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</w:p>
          <w:p w:rsidR="00534946" w:rsidRPr="003662A9" w:rsidRDefault="00534946" w:rsidP="008A525C">
            <w:pPr>
              <w:rPr>
                <w:rFonts w:ascii="宋体" w:hAnsi="宋体"/>
              </w:rPr>
            </w:pPr>
            <w:r w:rsidRPr="003662A9">
              <w:rPr>
                <w:rFonts w:ascii="宋体" w:hAnsi="宋体"/>
              </w:rPr>
              <w:t>[</w:t>
            </w:r>
            <w:r w:rsidRPr="003662A9">
              <w:rPr>
                <w:rFonts w:ascii="宋体"/>
              </w:rPr>
              <w:t>{</w:t>
            </w: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id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:xx,//</w:t>
            </w:r>
            <w:r w:rsidRPr="003662A9">
              <w:rPr>
                <w:rFonts w:ascii="宋体" w:hAnsi="宋体" w:hint="eastAsia"/>
              </w:rPr>
              <w:t>撤单原因</w:t>
            </w:r>
            <w:r w:rsidRPr="003662A9">
              <w:rPr>
                <w:rFonts w:ascii="宋体" w:hAnsi="宋体"/>
              </w:rPr>
              <w:t>id</w:t>
            </w:r>
          </w:p>
          <w:p w:rsidR="00534946" w:rsidRPr="003C1F4F" w:rsidRDefault="00534946" w:rsidP="008A525C"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cancel_reason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xx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,//</w:t>
            </w:r>
            <w:r>
              <w:t xml:space="preserve"> </w:t>
            </w:r>
            <w:r w:rsidRPr="003C1F4F">
              <w:rPr>
                <w:rFonts w:hint="eastAsia"/>
              </w:rPr>
              <w:t>撤单原因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status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 xml:space="preserve">:xx,// </w:t>
            </w:r>
            <w:r w:rsidRPr="003662A9">
              <w:rPr>
                <w:rFonts w:ascii="宋体" w:hAnsi="宋体" w:hint="eastAsia"/>
              </w:rPr>
              <w:t>状态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contact_flag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:xx,//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是否须要联系</w:t>
            </w:r>
            <w:r w:rsidRPr="003662A9">
              <w:rPr>
                <w:rFonts w:ascii="宋体" w:hAnsi="宋体"/>
              </w:rPr>
              <w:t>0:</w:t>
            </w:r>
            <w:r w:rsidRPr="003662A9">
              <w:rPr>
                <w:rFonts w:ascii="宋体" w:hAnsi="宋体" w:hint="eastAsia"/>
              </w:rPr>
              <w:t>联系</w:t>
            </w:r>
            <w:r w:rsidRPr="003662A9">
              <w:rPr>
                <w:rFonts w:ascii="宋体" w:hAnsi="宋体"/>
              </w:rPr>
              <w:t xml:space="preserve"> 1:</w:t>
            </w:r>
            <w:r w:rsidRPr="003662A9">
              <w:rPr>
                <w:rFonts w:ascii="宋体" w:hAnsi="宋体" w:hint="eastAsia"/>
              </w:rPr>
              <w:t>不联系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 w:hint="eastAsia"/>
              </w:rPr>
              <w:t>“</w:t>
            </w:r>
            <w:r w:rsidRPr="003662A9">
              <w:rPr>
                <w:rFonts w:ascii="宋体" w:hAnsi="宋体"/>
              </w:rPr>
              <w:t>reason_type</w:t>
            </w:r>
            <w:r w:rsidRPr="003662A9">
              <w:rPr>
                <w:rFonts w:ascii="宋体" w:hint="eastAsia"/>
              </w:rPr>
              <w:t>”</w:t>
            </w:r>
            <w:r w:rsidRPr="003662A9">
              <w:rPr>
                <w:rFonts w:ascii="宋体" w:hAnsi="宋体"/>
              </w:rPr>
              <w:t>:xx//</w:t>
            </w:r>
            <w:r>
              <w:t xml:space="preserve"> </w:t>
            </w:r>
            <w:r w:rsidRPr="003662A9">
              <w:rPr>
                <w:rFonts w:ascii="宋体" w:hAnsi="宋体" w:hint="eastAsia"/>
              </w:rPr>
              <w:t>取消原因类型</w:t>
            </w:r>
            <w:r w:rsidRPr="003662A9">
              <w:rPr>
                <w:rFonts w:ascii="宋体" w:hAnsi="宋体"/>
              </w:rPr>
              <w:t>0:</w:t>
            </w:r>
            <w:r w:rsidRPr="003662A9">
              <w:rPr>
                <w:rFonts w:ascii="宋体" w:hAnsi="宋体" w:hint="eastAsia"/>
              </w:rPr>
              <w:t>客服取消</w:t>
            </w:r>
            <w:r w:rsidRPr="003662A9">
              <w:rPr>
                <w:rFonts w:ascii="宋体" w:hAnsi="宋体"/>
              </w:rPr>
              <w:t xml:space="preserve"> 1:</w:t>
            </w:r>
            <w:r w:rsidRPr="003662A9">
              <w:rPr>
                <w:rFonts w:ascii="宋体" w:hAnsi="宋体" w:hint="eastAsia"/>
              </w:rPr>
              <w:t>物服取消</w:t>
            </w:r>
          </w:p>
          <w:p w:rsidR="00534946" w:rsidRPr="003662A9" w:rsidRDefault="00534946" w:rsidP="008A525C">
            <w:pPr>
              <w:rPr>
                <w:rFonts w:ascii="宋体" w:hAnsi="宋体"/>
              </w:rPr>
            </w:pPr>
            <w:r w:rsidRPr="003662A9">
              <w:rPr>
                <w:rFonts w:ascii="宋体"/>
              </w:rPr>
              <w:t>},{</w:t>
            </w:r>
            <w:r w:rsidRPr="003662A9">
              <w:rPr>
                <w:rFonts w:ascii="宋体" w:hAnsi="宋体"/>
              </w:rPr>
              <w:t>xxx}]</w:t>
            </w:r>
          </w:p>
          <w:p w:rsidR="00534946" w:rsidRPr="003662A9" w:rsidRDefault="00534946" w:rsidP="008A525C">
            <w:pPr>
              <w:rPr>
                <w:rFonts w:ascii="宋体"/>
              </w:rPr>
            </w:pPr>
            <w:r w:rsidRPr="003662A9">
              <w:rPr>
                <w:rFonts w:ascii="宋体"/>
              </w:rPr>
              <w:t>} }</w:t>
            </w:r>
          </w:p>
        </w:tc>
      </w:tr>
    </w:tbl>
    <w:p w:rsidR="00534946" w:rsidRPr="00C449FE" w:rsidRDefault="00534946" w:rsidP="00757F78">
      <w:pPr>
        <w:rPr>
          <w:rFonts w:ascii="微软雅黑" w:eastAsia="微软雅黑" w:hAnsi="微软雅黑"/>
          <w:b/>
        </w:rPr>
      </w:pPr>
    </w:p>
    <w:p w:rsidR="00534946" w:rsidRDefault="00534946" w:rsidP="00757F78">
      <w:pPr>
        <w:rPr>
          <w:rFonts w:ascii="微软雅黑" w:eastAsia="微软雅黑" w:hAnsi="微软雅黑"/>
          <w:b/>
        </w:rPr>
      </w:pPr>
    </w:p>
    <w:p w:rsidR="00534946" w:rsidRPr="00DC0956" w:rsidRDefault="00534946" w:rsidP="00757F78">
      <w:pPr>
        <w:rPr>
          <w:rFonts w:ascii="微软雅黑" w:eastAsia="微软雅黑" w:hAnsi="微软雅黑"/>
          <w:b/>
        </w:rPr>
      </w:pPr>
    </w:p>
    <w:p w:rsidR="00534946" w:rsidRDefault="00534946" w:rsidP="00757F78">
      <w:pPr>
        <w:rPr>
          <w:rFonts w:ascii="微软雅黑" w:eastAsia="微软雅黑" w:hAnsi="微软雅黑"/>
          <w:b/>
        </w:rPr>
      </w:pPr>
    </w:p>
    <w:bookmarkEnd w:id="1"/>
    <w:p w:rsidR="00534946" w:rsidRPr="009E41B7" w:rsidRDefault="00534946" w:rsidP="00A357F9">
      <w:pPr>
        <w:pStyle w:val="Heading1"/>
        <w:numPr>
          <w:ilvl w:val="0"/>
          <w:numId w:val="5"/>
        </w:numPr>
        <w:rPr>
          <w:rFonts w:ascii="微软雅黑" w:eastAsia="微软雅黑" w:hAnsi="微软雅黑"/>
        </w:rPr>
      </w:pPr>
      <w:r w:rsidRPr="009E41B7">
        <w:rPr>
          <w:rFonts w:ascii="微软雅黑" w:eastAsia="微软雅黑" w:hAnsi="微软雅黑" w:hint="eastAsia"/>
        </w:rPr>
        <w:t>错误代码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88"/>
        <w:gridCol w:w="3719"/>
        <w:gridCol w:w="2489"/>
      </w:tblGrid>
      <w:tr w:rsidR="00534946" w:rsidRPr="008979FA" w:rsidTr="00863B70">
        <w:tc>
          <w:tcPr>
            <w:tcW w:w="2088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错误代码</w:t>
            </w:r>
          </w:p>
        </w:tc>
        <w:tc>
          <w:tcPr>
            <w:tcW w:w="3719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错误说明</w:t>
            </w:r>
          </w:p>
        </w:tc>
        <w:tc>
          <w:tcPr>
            <w:tcW w:w="2489" w:type="dxa"/>
            <w:shd w:val="clear" w:color="auto" w:fill="DDD9C3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操作成功</w:t>
            </w: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/>
              </w:rPr>
              <w:t>9000</w:t>
            </w:r>
          </w:p>
        </w:tc>
        <w:tc>
          <w:tcPr>
            <w:tcW w:w="3719" w:type="dxa"/>
          </w:tcPr>
          <w:p w:rsidR="00534946" w:rsidRPr="008979FA" w:rsidRDefault="00534946" w:rsidP="00ED2D9E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必填参数为空</w:t>
            </w: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/>
              </w:rPr>
              <w:t>9888</w:t>
            </w: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信息被非法篡改</w:t>
            </w: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</w:p>
        </w:tc>
      </w:tr>
      <w:tr w:rsidR="00534946" w:rsidRPr="008979FA" w:rsidTr="00863B70">
        <w:tc>
          <w:tcPr>
            <w:tcW w:w="2088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/>
              </w:rPr>
              <w:t>9999</w:t>
            </w:r>
          </w:p>
        </w:tc>
        <w:tc>
          <w:tcPr>
            <w:tcW w:w="371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其他错误</w:t>
            </w:r>
          </w:p>
        </w:tc>
        <w:tc>
          <w:tcPr>
            <w:tcW w:w="2489" w:type="dxa"/>
          </w:tcPr>
          <w:p w:rsidR="00534946" w:rsidRPr="008979FA" w:rsidRDefault="00534946" w:rsidP="000E1B56">
            <w:pPr>
              <w:rPr>
                <w:rFonts w:ascii="微软雅黑" w:eastAsia="微软雅黑" w:hAnsi="微软雅黑"/>
              </w:rPr>
            </w:pPr>
            <w:r w:rsidRPr="008979FA">
              <w:rPr>
                <w:rFonts w:ascii="微软雅黑" w:eastAsia="微软雅黑" w:hAnsi="微软雅黑" w:hint="eastAsia"/>
              </w:rPr>
              <w:t>在</w:t>
            </w:r>
            <w:r w:rsidRPr="008979FA">
              <w:rPr>
                <w:rFonts w:ascii="微软雅黑" w:eastAsia="微软雅黑" w:hAnsi="微软雅黑"/>
              </w:rPr>
              <w:t>msg</w:t>
            </w:r>
            <w:r w:rsidRPr="008979FA">
              <w:rPr>
                <w:rFonts w:ascii="微软雅黑" w:eastAsia="微软雅黑" w:hAnsi="微软雅黑" w:hint="eastAsia"/>
              </w:rPr>
              <w:t>字段简要说明</w:t>
            </w:r>
            <w:r w:rsidRPr="008979FA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534946" w:rsidRPr="009E41B7" w:rsidRDefault="00534946" w:rsidP="000E2230">
      <w:pPr>
        <w:rPr>
          <w:rFonts w:ascii="微软雅黑" w:eastAsia="微软雅黑" w:hAnsi="微软雅黑"/>
        </w:rPr>
      </w:pPr>
    </w:p>
    <w:sectPr w:rsidR="00534946" w:rsidRPr="009E41B7" w:rsidSect="00181B7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946" w:rsidRDefault="00534946" w:rsidP="00FC3696">
      <w:r>
        <w:separator/>
      </w:r>
    </w:p>
  </w:endnote>
  <w:endnote w:type="continuationSeparator" w:id="1">
    <w:p w:rsidR="00534946" w:rsidRDefault="00534946" w:rsidP="00FC3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946" w:rsidRDefault="00534946" w:rsidP="00FC3696">
      <w:r>
        <w:separator/>
      </w:r>
    </w:p>
  </w:footnote>
  <w:footnote w:type="continuationSeparator" w:id="1">
    <w:p w:rsidR="00534946" w:rsidRDefault="00534946" w:rsidP="00FC36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46" w:rsidRDefault="00534946">
    <w:pPr>
      <w:pStyle w:val="Header"/>
    </w:pPr>
    <w:r>
      <w:t>8868</w:t>
    </w:r>
    <w:r>
      <w:rPr>
        <w:rFonts w:hint="eastAsia"/>
      </w:rPr>
      <w:t>交易平台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61B1"/>
    <w:multiLevelType w:val="hybridMultilevel"/>
    <w:tmpl w:val="08EA4EA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E3F2646"/>
    <w:multiLevelType w:val="hybridMultilevel"/>
    <w:tmpl w:val="2D92B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4B0E4D"/>
    <w:multiLevelType w:val="hybridMultilevel"/>
    <w:tmpl w:val="3536DFC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0F16DAA"/>
    <w:multiLevelType w:val="hybridMultilevel"/>
    <w:tmpl w:val="BF4C5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66648D9"/>
    <w:multiLevelType w:val="hybridMultilevel"/>
    <w:tmpl w:val="8DE638A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7352C8D"/>
    <w:multiLevelType w:val="hybridMultilevel"/>
    <w:tmpl w:val="0F56987A"/>
    <w:lvl w:ilvl="0" w:tplc="E87C83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863749B"/>
    <w:multiLevelType w:val="hybridMultilevel"/>
    <w:tmpl w:val="646CE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E7C6E7E"/>
    <w:multiLevelType w:val="hybridMultilevel"/>
    <w:tmpl w:val="4ACCF84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6992A2D"/>
    <w:multiLevelType w:val="hybridMultilevel"/>
    <w:tmpl w:val="CFBE377E"/>
    <w:lvl w:ilvl="0" w:tplc="5546EB5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53D310D5"/>
    <w:multiLevelType w:val="hybridMultilevel"/>
    <w:tmpl w:val="BC9C4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EA0EEC"/>
    <w:multiLevelType w:val="hybridMultilevel"/>
    <w:tmpl w:val="4D6ED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303E25"/>
    <w:multiLevelType w:val="hybridMultilevel"/>
    <w:tmpl w:val="97762B08"/>
    <w:lvl w:ilvl="0" w:tplc="33FC9678">
      <w:start w:val="1"/>
      <w:numFmt w:val="decimal"/>
      <w:lvlText w:val="%1."/>
      <w:lvlJc w:val="left"/>
      <w:pPr>
        <w:ind w:left="840" w:hanging="42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F119FA"/>
    <w:multiLevelType w:val="hybridMultilevel"/>
    <w:tmpl w:val="3872DD04"/>
    <w:lvl w:ilvl="0" w:tplc="AC0247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D2634CE"/>
    <w:multiLevelType w:val="hybridMultilevel"/>
    <w:tmpl w:val="87FC6806"/>
    <w:lvl w:ilvl="0" w:tplc="33FC9678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5DE271AE"/>
    <w:multiLevelType w:val="hybridMultilevel"/>
    <w:tmpl w:val="E5F81AF6"/>
    <w:lvl w:ilvl="0" w:tplc="E87C83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10"/>
  </w:num>
  <w:num w:numId="9">
    <w:abstractNumId w:val="13"/>
  </w:num>
  <w:num w:numId="10">
    <w:abstractNumId w:val="11"/>
  </w:num>
  <w:num w:numId="11">
    <w:abstractNumId w:val="5"/>
  </w:num>
  <w:num w:numId="12">
    <w:abstractNumId w:val="14"/>
  </w:num>
  <w:num w:numId="13">
    <w:abstractNumId w:val="2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0C4C"/>
    <w:rsid w:val="0000029C"/>
    <w:rsid w:val="0000127A"/>
    <w:rsid w:val="00001A1A"/>
    <w:rsid w:val="0000424B"/>
    <w:rsid w:val="0000598F"/>
    <w:rsid w:val="0000688C"/>
    <w:rsid w:val="00007415"/>
    <w:rsid w:val="0001095A"/>
    <w:rsid w:val="000126A4"/>
    <w:rsid w:val="000174C6"/>
    <w:rsid w:val="000178DD"/>
    <w:rsid w:val="00017AD7"/>
    <w:rsid w:val="00023970"/>
    <w:rsid w:val="0003034F"/>
    <w:rsid w:val="00032822"/>
    <w:rsid w:val="00032BC8"/>
    <w:rsid w:val="00035ECB"/>
    <w:rsid w:val="00037361"/>
    <w:rsid w:val="00040D84"/>
    <w:rsid w:val="00042274"/>
    <w:rsid w:val="00042EE1"/>
    <w:rsid w:val="00043AF3"/>
    <w:rsid w:val="000459FC"/>
    <w:rsid w:val="0004668E"/>
    <w:rsid w:val="00055D60"/>
    <w:rsid w:val="00056AA4"/>
    <w:rsid w:val="00060D67"/>
    <w:rsid w:val="000636FA"/>
    <w:rsid w:val="000658DE"/>
    <w:rsid w:val="000709F9"/>
    <w:rsid w:val="00072C61"/>
    <w:rsid w:val="00073F1D"/>
    <w:rsid w:val="00073F5B"/>
    <w:rsid w:val="00077A2B"/>
    <w:rsid w:val="000814DC"/>
    <w:rsid w:val="0008178F"/>
    <w:rsid w:val="000906BF"/>
    <w:rsid w:val="00096986"/>
    <w:rsid w:val="00097B54"/>
    <w:rsid w:val="000A05C1"/>
    <w:rsid w:val="000A07B8"/>
    <w:rsid w:val="000A2B4A"/>
    <w:rsid w:val="000A2F8C"/>
    <w:rsid w:val="000A4893"/>
    <w:rsid w:val="000A6CB0"/>
    <w:rsid w:val="000B0706"/>
    <w:rsid w:val="000B138B"/>
    <w:rsid w:val="000B274A"/>
    <w:rsid w:val="000B512C"/>
    <w:rsid w:val="000B6A14"/>
    <w:rsid w:val="000B7F32"/>
    <w:rsid w:val="000C1359"/>
    <w:rsid w:val="000C35DB"/>
    <w:rsid w:val="000C5D84"/>
    <w:rsid w:val="000C6705"/>
    <w:rsid w:val="000D02C0"/>
    <w:rsid w:val="000D310D"/>
    <w:rsid w:val="000D55A5"/>
    <w:rsid w:val="000D7008"/>
    <w:rsid w:val="000D77F0"/>
    <w:rsid w:val="000D7C6B"/>
    <w:rsid w:val="000E0128"/>
    <w:rsid w:val="000E1B56"/>
    <w:rsid w:val="000E2230"/>
    <w:rsid w:val="000E36DB"/>
    <w:rsid w:val="000E4503"/>
    <w:rsid w:val="000E6044"/>
    <w:rsid w:val="000E681D"/>
    <w:rsid w:val="000E710E"/>
    <w:rsid w:val="000F472F"/>
    <w:rsid w:val="00102636"/>
    <w:rsid w:val="00107ADC"/>
    <w:rsid w:val="001116D6"/>
    <w:rsid w:val="001161B7"/>
    <w:rsid w:val="00117360"/>
    <w:rsid w:val="001176AC"/>
    <w:rsid w:val="00124142"/>
    <w:rsid w:val="00124F4D"/>
    <w:rsid w:val="00130A34"/>
    <w:rsid w:val="00132250"/>
    <w:rsid w:val="00132260"/>
    <w:rsid w:val="001330DD"/>
    <w:rsid w:val="00133A11"/>
    <w:rsid w:val="0013538B"/>
    <w:rsid w:val="0013611E"/>
    <w:rsid w:val="0014429D"/>
    <w:rsid w:val="00144313"/>
    <w:rsid w:val="00146046"/>
    <w:rsid w:val="001462DC"/>
    <w:rsid w:val="00147494"/>
    <w:rsid w:val="00154D8F"/>
    <w:rsid w:val="001565EB"/>
    <w:rsid w:val="0015748B"/>
    <w:rsid w:val="00161E5F"/>
    <w:rsid w:val="00164D1C"/>
    <w:rsid w:val="001658B5"/>
    <w:rsid w:val="00166B7F"/>
    <w:rsid w:val="001679E0"/>
    <w:rsid w:val="001679FA"/>
    <w:rsid w:val="00170FD1"/>
    <w:rsid w:val="00173171"/>
    <w:rsid w:val="0017329E"/>
    <w:rsid w:val="0017377A"/>
    <w:rsid w:val="00174E6A"/>
    <w:rsid w:val="00175F52"/>
    <w:rsid w:val="00181B7A"/>
    <w:rsid w:val="00181CBB"/>
    <w:rsid w:val="00183275"/>
    <w:rsid w:val="0018505B"/>
    <w:rsid w:val="00185CAA"/>
    <w:rsid w:val="0018676E"/>
    <w:rsid w:val="00191B0E"/>
    <w:rsid w:val="00192A27"/>
    <w:rsid w:val="0019300D"/>
    <w:rsid w:val="00195351"/>
    <w:rsid w:val="0019575B"/>
    <w:rsid w:val="00197D15"/>
    <w:rsid w:val="00197ECD"/>
    <w:rsid w:val="001A0AA2"/>
    <w:rsid w:val="001A189F"/>
    <w:rsid w:val="001A4302"/>
    <w:rsid w:val="001A4FE0"/>
    <w:rsid w:val="001A6285"/>
    <w:rsid w:val="001B04AF"/>
    <w:rsid w:val="001B0959"/>
    <w:rsid w:val="001B1D81"/>
    <w:rsid w:val="001B2097"/>
    <w:rsid w:val="001B77CF"/>
    <w:rsid w:val="001C28BA"/>
    <w:rsid w:val="001C54C0"/>
    <w:rsid w:val="001C60DC"/>
    <w:rsid w:val="001C7D1D"/>
    <w:rsid w:val="001D335C"/>
    <w:rsid w:val="001D4220"/>
    <w:rsid w:val="001D56F6"/>
    <w:rsid w:val="001E03D5"/>
    <w:rsid w:val="001E1811"/>
    <w:rsid w:val="001E5945"/>
    <w:rsid w:val="001E5C96"/>
    <w:rsid w:val="001E7620"/>
    <w:rsid w:val="001F2345"/>
    <w:rsid w:val="001F4E32"/>
    <w:rsid w:val="001F4F77"/>
    <w:rsid w:val="001F6570"/>
    <w:rsid w:val="001F6C0C"/>
    <w:rsid w:val="001F7050"/>
    <w:rsid w:val="00200343"/>
    <w:rsid w:val="00201E58"/>
    <w:rsid w:val="00206443"/>
    <w:rsid w:val="00207525"/>
    <w:rsid w:val="002113AF"/>
    <w:rsid w:val="00211EA9"/>
    <w:rsid w:val="00211EF1"/>
    <w:rsid w:val="00213614"/>
    <w:rsid w:val="002144BB"/>
    <w:rsid w:val="0021465A"/>
    <w:rsid w:val="0021579D"/>
    <w:rsid w:val="00217DFD"/>
    <w:rsid w:val="00220FDE"/>
    <w:rsid w:val="0022269B"/>
    <w:rsid w:val="002305F9"/>
    <w:rsid w:val="002322EB"/>
    <w:rsid w:val="00235C15"/>
    <w:rsid w:val="00235C91"/>
    <w:rsid w:val="00235D69"/>
    <w:rsid w:val="00236CB9"/>
    <w:rsid w:val="0024028C"/>
    <w:rsid w:val="002402AF"/>
    <w:rsid w:val="00241115"/>
    <w:rsid w:val="002422A8"/>
    <w:rsid w:val="00242400"/>
    <w:rsid w:val="00245043"/>
    <w:rsid w:val="002527CF"/>
    <w:rsid w:val="00252E65"/>
    <w:rsid w:val="00253585"/>
    <w:rsid w:val="00254BAF"/>
    <w:rsid w:val="00260293"/>
    <w:rsid w:val="00261F74"/>
    <w:rsid w:val="00264419"/>
    <w:rsid w:val="00264782"/>
    <w:rsid w:val="002719D7"/>
    <w:rsid w:val="00274CB0"/>
    <w:rsid w:val="00274DE1"/>
    <w:rsid w:val="0027524D"/>
    <w:rsid w:val="0027539C"/>
    <w:rsid w:val="0027587F"/>
    <w:rsid w:val="0027625A"/>
    <w:rsid w:val="00292C65"/>
    <w:rsid w:val="002944A7"/>
    <w:rsid w:val="00297B5C"/>
    <w:rsid w:val="00297BDE"/>
    <w:rsid w:val="002A69D7"/>
    <w:rsid w:val="002B180B"/>
    <w:rsid w:val="002B4AE8"/>
    <w:rsid w:val="002B6024"/>
    <w:rsid w:val="002D1353"/>
    <w:rsid w:val="002D2105"/>
    <w:rsid w:val="002D26D5"/>
    <w:rsid w:val="002D650A"/>
    <w:rsid w:val="002D7D9C"/>
    <w:rsid w:val="002E13DD"/>
    <w:rsid w:val="002E1601"/>
    <w:rsid w:val="002E295E"/>
    <w:rsid w:val="002E3F3A"/>
    <w:rsid w:val="002E3F61"/>
    <w:rsid w:val="002E6929"/>
    <w:rsid w:val="002E71B6"/>
    <w:rsid w:val="002F005A"/>
    <w:rsid w:val="002F67B8"/>
    <w:rsid w:val="0030357A"/>
    <w:rsid w:val="00304E6D"/>
    <w:rsid w:val="003054C3"/>
    <w:rsid w:val="00306627"/>
    <w:rsid w:val="00310C4C"/>
    <w:rsid w:val="00310D6E"/>
    <w:rsid w:val="00311D6E"/>
    <w:rsid w:val="00311E21"/>
    <w:rsid w:val="003134A8"/>
    <w:rsid w:val="003211F6"/>
    <w:rsid w:val="00321AD3"/>
    <w:rsid w:val="00331131"/>
    <w:rsid w:val="00331F3D"/>
    <w:rsid w:val="003332C0"/>
    <w:rsid w:val="00333E9C"/>
    <w:rsid w:val="00336E06"/>
    <w:rsid w:val="00340D1E"/>
    <w:rsid w:val="0034456C"/>
    <w:rsid w:val="003458DC"/>
    <w:rsid w:val="00345A78"/>
    <w:rsid w:val="003514F5"/>
    <w:rsid w:val="00352702"/>
    <w:rsid w:val="003555B2"/>
    <w:rsid w:val="00356316"/>
    <w:rsid w:val="00357C2E"/>
    <w:rsid w:val="003600E1"/>
    <w:rsid w:val="003606F9"/>
    <w:rsid w:val="00360CFB"/>
    <w:rsid w:val="003662A9"/>
    <w:rsid w:val="00371F23"/>
    <w:rsid w:val="00374C5B"/>
    <w:rsid w:val="00375783"/>
    <w:rsid w:val="00375BA8"/>
    <w:rsid w:val="003806B0"/>
    <w:rsid w:val="00382485"/>
    <w:rsid w:val="00382EE5"/>
    <w:rsid w:val="00383931"/>
    <w:rsid w:val="00384687"/>
    <w:rsid w:val="003849F3"/>
    <w:rsid w:val="00385A66"/>
    <w:rsid w:val="00386174"/>
    <w:rsid w:val="00387BBA"/>
    <w:rsid w:val="00391711"/>
    <w:rsid w:val="00391FFD"/>
    <w:rsid w:val="0039343D"/>
    <w:rsid w:val="003A1778"/>
    <w:rsid w:val="003A1F36"/>
    <w:rsid w:val="003A21EB"/>
    <w:rsid w:val="003A2320"/>
    <w:rsid w:val="003A5166"/>
    <w:rsid w:val="003A53C7"/>
    <w:rsid w:val="003A6C0E"/>
    <w:rsid w:val="003B7866"/>
    <w:rsid w:val="003C1F4F"/>
    <w:rsid w:val="003C53C8"/>
    <w:rsid w:val="003D12F4"/>
    <w:rsid w:val="003D1A6A"/>
    <w:rsid w:val="003D26D9"/>
    <w:rsid w:val="003D2B59"/>
    <w:rsid w:val="003D36DE"/>
    <w:rsid w:val="003D56F6"/>
    <w:rsid w:val="003D5C1D"/>
    <w:rsid w:val="003D6A73"/>
    <w:rsid w:val="003E0759"/>
    <w:rsid w:val="003E2129"/>
    <w:rsid w:val="003E2ADB"/>
    <w:rsid w:val="003E4A53"/>
    <w:rsid w:val="003E664E"/>
    <w:rsid w:val="003E7544"/>
    <w:rsid w:val="003E7B98"/>
    <w:rsid w:val="003F1473"/>
    <w:rsid w:val="003F1544"/>
    <w:rsid w:val="003F451A"/>
    <w:rsid w:val="003F4F93"/>
    <w:rsid w:val="003F63EF"/>
    <w:rsid w:val="004000EB"/>
    <w:rsid w:val="004017CF"/>
    <w:rsid w:val="00402E14"/>
    <w:rsid w:val="00403779"/>
    <w:rsid w:val="004043FD"/>
    <w:rsid w:val="004078FB"/>
    <w:rsid w:val="00411D35"/>
    <w:rsid w:val="00416179"/>
    <w:rsid w:val="00417F36"/>
    <w:rsid w:val="00420844"/>
    <w:rsid w:val="00425C94"/>
    <w:rsid w:val="00427F63"/>
    <w:rsid w:val="004308F5"/>
    <w:rsid w:val="00431680"/>
    <w:rsid w:val="004343A3"/>
    <w:rsid w:val="004355A7"/>
    <w:rsid w:val="0043638D"/>
    <w:rsid w:val="00441F63"/>
    <w:rsid w:val="00441FB4"/>
    <w:rsid w:val="00442652"/>
    <w:rsid w:val="00442FC1"/>
    <w:rsid w:val="00444B87"/>
    <w:rsid w:val="00444D6A"/>
    <w:rsid w:val="00444FE8"/>
    <w:rsid w:val="00445988"/>
    <w:rsid w:val="00447737"/>
    <w:rsid w:val="0044778E"/>
    <w:rsid w:val="00447FDF"/>
    <w:rsid w:val="004517FF"/>
    <w:rsid w:val="00451E5E"/>
    <w:rsid w:val="00454E9F"/>
    <w:rsid w:val="00460357"/>
    <w:rsid w:val="00462F52"/>
    <w:rsid w:val="004641F3"/>
    <w:rsid w:val="004648A6"/>
    <w:rsid w:val="004651F9"/>
    <w:rsid w:val="00474202"/>
    <w:rsid w:val="00476AB7"/>
    <w:rsid w:val="00480495"/>
    <w:rsid w:val="0048136B"/>
    <w:rsid w:val="00481721"/>
    <w:rsid w:val="0048356B"/>
    <w:rsid w:val="00484818"/>
    <w:rsid w:val="00491118"/>
    <w:rsid w:val="004958E2"/>
    <w:rsid w:val="004A0BB3"/>
    <w:rsid w:val="004A211D"/>
    <w:rsid w:val="004A398D"/>
    <w:rsid w:val="004A3F45"/>
    <w:rsid w:val="004A4C4C"/>
    <w:rsid w:val="004A6FB8"/>
    <w:rsid w:val="004A7C73"/>
    <w:rsid w:val="004B3AD1"/>
    <w:rsid w:val="004C1007"/>
    <w:rsid w:val="004C18B9"/>
    <w:rsid w:val="004C3B0E"/>
    <w:rsid w:val="004C469A"/>
    <w:rsid w:val="004C6F1B"/>
    <w:rsid w:val="004D2C64"/>
    <w:rsid w:val="004D4202"/>
    <w:rsid w:val="004D723B"/>
    <w:rsid w:val="004D7F16"/>
    <w:rsid w:val="004E11BF"/>
    <w:rsid w:val="004E1596"/>
    <w:rsid w:val="004E182C"/>
    <w:rsid w:val="004E7595"/>
    <w:rsid w:val="004F4758"/>
    <w:rsid w:val="004F5F1B"/>
    <w:rsid w:val="004F6287"/>
    <w:rsid w:val="00506B8D"/>
    <w:rsid w:val="00507517"/>
    <w:rsid w:val="00507AFC"/>
    <w:rsid w:val="00512EB6"/>
    <w:rsid w:val="005159C9"/>
    <w:rsid w:val="0051754F"/>
    <w:rsid w:val="00517BA8"/>
    <w:rsid w:val="00517F04"/>
    <w:rsid w:val="00520568"/>
    <w:rsid w:val="00520A55"/>
    <w:rsid w:val="00520FF3"/>
    <w:rsid w:val="00521DEF"/>
    <w:rsid w:val="00523CF1"/>
    <w:rsid w:val="00523D78"/>
    <w:rsid w:val="00530C23"/>
    <w:rsid w:val="00530F2A"/>
    <w:rsid w:val="005316F4"/>
    <w:rsid w:val="0053405F"/>
    <w:rsid w:val="00534946"/>
    <w:rsid w:val="00535A1C"/>
    <w:rsid w:val="0053602D"/>
    <w:rsid w:val="00536217"/>
    <w:rsid w:val="005418D4"/>
    <w:rsid w:val="005419AC"/>
    <w:rsid w:val="00543359"/>
    <w:rsid w:val="00543AB8"/>
    <w:rsid w:val="005453C5"/>
    <w:rsid w:val="00545CD0"/>
    <w:rsid w:val="005469A6"/>
    <w:rsid w:val="0055082B"/>
    <w:rsid w:val="0055136C"/>
    <w:rsid w:val="00552725"/>
    <w:rsid w:val="005539C6"/>
    <w:rsid w:val="0055624A"/>
    <w:rsid w:val="00561808"/>
    <w:rsid w:val="005619DA"/>
    <w:rsid w:val="00562E04"/>
    <w:rsid w:val="00564689"/>
    <w:rsid w:val="00566372"/>
    <w:rsid w:val="00574B8D"/>
    <w:rsid w:val="00575A56"/>
    <w:rsid w:val="005771EA"/>
    <w:rsid w:val="00577652"/>
    <w:rsid w:val="00580262"/>
    <w:rsid w:val="00581640"/>
    <w:rsid w:val="0058343E"/>
    <w:rsid w:val="00583D3F"/>
    <w:rsid w:val="00590DDD"/>
    <w:rsid w:val="00591FB2"/>
    <w:rsid w:val="0059299B"/>
    <w:rsid w:val="00594778"/>
    <w:rsid w:val="00595F2E"/>
    <w:rsid w:val="005976E1"/>
    <w:rsid w:val="005A04B7"/>
    <w:rsid w:val="005A2F38"/>
    <w:rsid w:val="005A71D6"/>
    <w:rsid w:val="005B1BCA"/>
    <w:rsid w:val="005B1ECC"/>
    <w:rsid w:val="005B347A"/>
    <w:rsid w:val="005B786B"/>
    <w:rsid w:val="005C1255"/>
    <w:rsid w:val="005C738C"/>
    <w:rsid w:val="005D0DE7"/>
    <w:rsid w:val="005D0FCC"/>
    <w:rsid w:val="005E0FE4"/>
    <w:rsid w:val="005F127C"/>
    <w:rsid w:val="005F59A3"/>
    <w:rsid w:val="005F627D"/>
    <w:rsid w:val="006000C1"/>
    <w:rsid w:val="00601604"/>
    <w:rsid w:val="00606509"/>
    <w:rsid w:val="00607510"/>
    <w:rsid w:val="00607B7C"/>
    <w:rsid w:val="00612A31"/>
    <w:rsid w:val="00612D4A"/>
    <w:rsid w:val="00613BFF"/>
    <w:rsid w:val="00614BE8"/>
    <w:rsid w:val="00617770"/>
    <w:rsid w:val="00617D48"/>
    <w:rsid w:val="0062004B"/>
    <w:rsid w:val="006217BF"/>
    <w:rsid w:val="00627F7C"/>
    <w:rsid w:val="00631E8C"/>
    <w:rsid w:val="006404FD"/>
    <w:rsid w:val="006416B2"/>
    <w:rsid w:val="0064237C"/>
    <w:rsid w:val="00654262"/>
    <w:rsid w:val="00661602"/>
    <w:rsid w:val="00661F58"/>
    <w:rsid w:val="00662DCC"/>
    <w:rsid w:val="00665C99"/>
    <w:rsid w:val="006736F4"/>
    <w:rsid w:val="00675574"/>
    <w:rsid w:val="006755E8"/>
    <w:rsid w:val="006776B9"/>
    <w:rsid w:val="00677AC0"/>
    <w:rsid w:val="00677DE6"/>
    <w:rsid w:val="006832EC"/>
    <w:rsid w:val="00684110"/>
    <w:rsid w:val="00684816"/>
    <w:rsid w:val="0068769A"/>
    <w:rsid w:val="006908FD"/>
    <w:rsid w:val="00693B89"/>
    <w:rsid w:val="006943B1"/>
    <w:rsid w:val="00696E2C"/>
    <w:rsid w:val="006A1368"/>
    <w:rsid w:val="006A2F14"/>
    <w:rsid w:val="006A54D9"/>
    <w:rsid w:val="006B0828"/>
    <w:rsid w:val="006B14EB"/>
    <w:rsid w:val="006B1BA1"/>
    <w:rsid w:val="006B47A6"/>
    <w:rsid w:val="006C0C36"/>
    <w:rsid w:val="006C423E"/>
    <w:rsid w:val="006C71A9"/>
    <w:rsid w:val="006D0028"/>
    <w:rsid w:val="006D005E"/>
    <w:rsid w:val="006D4CB2"/>
    <w:rsid w:val="006D7FDC"/>
    <w:rsid w:val="006E02AE"/>
    <w:rsid w:val="006E1259"/>
    <w:rsid w:val="006E499A"/>
    <w:rsid w:val="006E7ACD"/>
    <w:rsid w:val="006F0A55"/>
    <w:rsid w:val="006F17F0"/>
    <w:rsid w:val="006F2661"/>
    <w:rsid w:val="006F353A"/>
    <w:rsid w:val="006F6CAD"/>
    <w:rsid w:val="006F6EC4"/>
    <w:rsid w:val="00700A02"/>
    <w:rsid w:val="00705545"/>
    <w:rsid w:val="0070591F"/>
    <w:rsid w:val="0070725E"/>
    <w:rsid w:val="007100C1"/>
    <w:rsid w:val="00712139"/>
    <w:rsid w:val="00713C8F"/>
    <w:rsid w:val="00713E06"/>
    <w:rsid w:val="00714C3E"/>
    <w:rsid w:val="00717F6E"/>
    <w:rsid w:val="007227D8"/>
    <w:rsid w:val="00724CCA"/>
    <w:rsid w:val="007266D1"/>
    <w:rsid w:val="00730EB9"/>
    <w:rsid w:val="00734C48"/>
    <w:rsid w:val="007358DA"/>
    <w:rsid w:val="0074049A"/>
    <w:rsid w:val="00742FE9"/>
    <w:rsid w:val="00746780"/>
    <w:rsid w:val="00747529"/>
    <w:rsid w:val="00753655"/>
    <w:rsid w:val="007572C3"/>
    <w:rsid w:val="00757CD1"/>
    <w:rsid w:val="00757F78"/>
    <w:rsid w:val="0076180B"/>
    <w:rsid w:val="0076313C"/>
    <w:rsid w:val="0076566F"/>
    <w:rsid w:val="0076698A"/>
    <w:rsid w:val="00766D74"/>
    <w:rsid w:val="0076741C"/>
    <w:rsid w:val="00767AF2"/>
    <w:rsid w:val="007700F8"/>
    <w:rsid w:val="00774E9B"/>
    <w:rsid w:val="00780C6A"/>
    <w:rsid w:val="0078128D"/>
    <w:rsid w:val="00782FEA"/>
    <w:rsid w:val="007834AA"/>
    <w:rsid w:val="00786C7A"/>
    <w:rsid w:val="0078731E"/>
    <w:rsid w:val="00787867"/>
    <w:rsid w:val="00791682"/>
    <w:rsid w:val="007932D1"/>
    <w:rsid w:val="00797C1A"/>
    <w:rsid w:val="007A4CFD"/>
    <w:rsid w:val="007A59EB"/>
    <w:rsid w:val="007A6318"/>
    <w:rsid w:val="007B169C"/>
    <w:rsid w:val="007B29EB"/>
    <w:rsid w:val="007B50B6"/>
    <w:rsid w:val="007B74B9"/>
    <w:rsid w:val="007C13F9"/>
    <w:rsid w:val="007C1432"/>
    <w:rsid w:val="007C175B"/>
    <w:rsid w:val="007C2387"/>
    <w:rsid w:val="007C276D"/>
    <w:rsid w:val="007C2845"/>
    <w:rsid w:val="007C2C94"/>
    <w:rsid w:val="007D0252"/>
    <w:rsid w:val="007D34E8"/>
    <w:rsid w:val="007D366B"/>
    <w:rsid w:val="007D3AD9"/>
    <w:rsid w:val="007D40A1"/>
    <w:rsid w:val="007D4F4A"/>
    <w:rsid w:val="007D55D5"/>
    <w:rsid w:val="007D60D6"/>
    <w:rsid w:val="007D7DC2"/>
    <w:rsid w:val="007E0640"/>
    <w:rsid w:val="007E4EA2"/>
    <w:rsid w:val="007E6825"/>
    <w:rsid w:val="007E735F"/>
    <w:rsid w:val="007E7360"/>
    <w:rsid w:val="007E78F0"/>
    <w:rsid w:val="007F0850"/>
    <w:rsid w:val="007F0F6C"/>
    <w:rsid w:val="007F1F09"/>
    <w:rsid w:val="00800145"/>
    <w:rsid w:val="008009FE"/>
    <w:rsid w:val="00802481"/>
    <w:rsid w:val="00803531"/>
    <w:rsid w:val="008050B1"/>
    <w:rsid w:val="00806212"/>
    <w:rsid w:val="00806AB8"/>
    <w:rsid w:val="008105D3"/>
    <w:rsid w:val="00810B6F"/>
    <w:rsid w:val="00811341"/>
    <w:rsid w:val="00811C4E"/>
    <w:rsid w:val="008121ED"/>
    <w:rsid w:val="0081319E"/>
    <w:rsid w:val="00816FDA"/>
    <w:rsid w:val="0082171E"/>
    <w:rsid w:val="00823EE7"/>
    <w:rsid w:val="008252BC"/>
    <w:rsid w:val="008321E8"/>
    <w:rsid w:val="00832BE0"/>
    <w:rsid w:val="00833DA6"/>
    <w:rsid w:val="0083520E"/>
    <w:rsid w:val="00836E81"/>
    <w:rsid w:val="008432F8"/>
    <w:rsid w:val="00846B02"/>
    <w:rsid w:val="00851331"/>
    <w:rsid w:val="0085256D"/>
    <w:rsid w:val="008535F3"/>
    <w:rsid w:val="00860011"/>
    <w:rsid w:val="00860230"/>
    <w:rsid w:val="00860E48"/>
    <w:rsid w:val="00860FE5"/>
    <w:rsid w:val="00863B70"/>
    <w:rsid w:val="00872789"/>
    <w:rsid w:val="008734CE"/>
    <w:rsid w:val="008759E2"/>
    <w:rsid w:val="00875CCF"/>
    <w:rsid w:val="0087603F"/>
    <w:rsid w:val="00880026"/>
    <w:rsid w:val="0088102F"/>
    <w:rsid w:val="00890588"/>
    <w:rsid w:val="008919B5"/>
    <w:rsid w:val="00891E0F"/>
    <w:rsid w:val="00892CD0"/>
    <w:rsid w:val="008936F3"/>
    <w:rsid w:val="008943F8"/>
    <w:rsid w:val="0089518F"/>
    <w:rsid w:val="008979FA"/>
    <w:rsid w:val="008A2BE5"/>
    <w:rsid w:val="008A2D7A"/>
    <w:rsid w:val="008A525C"/>
    <w:rsid w:val="008B0C3C"/>
    <w:rsid w:val="008B0FA7"/>
    <w:rsid w:val="008B5FB2"/>
    <w:rsid w:val="008B707D"/>
    <w:rsid w:val="008C0B29"/>
    <w:rsid w:val="008C1A76"/>
    <w:rsid w:val="008C2949"/>
    <w:rsid w:val="008C2A63"/>
    <w:rsid w:val="008C2BAA"/>
    <w:rsid w:val="008C2CA1"/>
    <w:rsid w:val="008C461C"/>
    <w:rsid w:val="008D3684"/>
    <w:rsid w:val="008D7171"/>
    <w:rsid w:val="008E0D36"/>
    <w:rsid w:val="008E158E"/>
    <w:rsid w:val="008E2FA4"/>
    <w:rsid w:val="008E386F"/>
    <w:rsid w:val="008E5954"/>
    <w:rsid w:val="008F1A4F"/>
    <w:rsid w:val="008F1C0E"/>
    <w:rsid w:val="008F3D20"/>
    <w:rsid w:val="008F4FDD"/>
    <w:rsid w:val="008F5348"/>
    <w:rsid w:val="008F56B9"/>
    <w:rsid w:val="008F6E3F"/>
    <w:rsid w:val="00901469"/>
    <w:rsid w:val="00902E00"/>
    <w:rsid w:val="009036A5"/>
    <w:rsid w:val="009042F1"/>
    <w:rsid w:val="00904E63"/>
    <w:rsid w:val="00906D4D"/>
    <w:rsid w:val="00911141"/>
    <w:rsid w:val="009116D3"/>
    <w:rsid w:val="009142A0"/>
    <w:rsid w:val="00914C19"/>
    <w:rsid w:val="00921497"/>
    <w:rsid w:val="00921E88"/>
    <w:rsid w:val="00923F6D"/>
    <w:rsid w:val="0092417A"/>
    <w:rsid w:val="00931E63"/>
    <w:rsid w:val="00933E2B"/>
    <w:rsid w:val="0093496E"/>
    <w:rsid w:val="00936D2F"/>
    <w:rsid w:val="0094040A"/>
    <w:rsid w:val="00943C49"/>
    <w:rsid w:val="00944C1F"/>
    <w:rsid w:val="00946120"/>
    <w:rsid w:val="00953B74"/>
    <w:rsid w:val="00953E3E"/>
    <w:rsid w:val="00955C97"/>
    <w:rsid w:val="00955CD7"/>
    <w:rsid w:val="0095606A"/>
    <w:rsid w:val="009573C7"/>
    <w:rsid w:val="0096369A"/>
    <w:rsid w:val="009654F5"/>
    <w:rsid w:val="00966CD5"/>
    <w:rsid w:val="00973744"/>
    <w:rsid w:val="00976A9B"/>
    <w:rsid w:val="0097758B"/>
    <w:rsid w:val="00980942"/>
    <w:rsid w:val="00981488"/>
    <w:rsid w:val="00981DBA"/>
    <w:rsid w:val="00986DD7"/>
    <w:rsid w:val="00990367"/>
    <w:rsid w:val="00990F67"/>
    <w:rsid w:val="00991ABD"/>
    <w:rsid w:val="00992714"/>
    <w:rsid w:val="00993414"/>
    <w:rsid w:val="009947D2"/>
    <w:rsid w:val="00997414"/>
    <w:rsid w:val="00997CB6"/>
    <w:rsid w:val="009A1392"/>
    <w:rsid w:val="009A2923"/>
    <w:rsid w:val="009A4DD8"/>
    <w:rsid w:val="009A56F4"/>
    <w:rsid w:val="009B2159"/>
    <w:rsid w:val="009B234C"/>
    <w:rsid w:val="009B3239"/>
    <w:rsid w:val="009B3CB5"/>
    <w:rsid w:val="009B447F"/>
    <w:rsid w:val="009B5303"/>
    <w:rsid w:val="009B566C"/>
    <w:rsid w:val="009B62B1"/>
    <w:rsid w:val="009B692B"/>
    <w:rsid w:val="009C130C"/>
    <w:rsid w:val="009C22FE"/>
    <w:rsid w:val="009C28FE"/>
    <w:rsid w:val="009C4254"/>
    <w:rsid w:val="009D5381"/>
    <w:rsid w:val="009D7D4D"/>
    <w:rsid w:val="009E41B7"/>
    <w:rsid w:val="009E4FA6"/>
    <w:rsid w:val="009E58C7"/>
    <w:rsid w:val="009E6703"/>
    <w:rsid w:val="009F2492"/>
    <w:rsid w:val="009F3F3C"/>
    <w:rsid w:val="00A00C1C"/>
    <w:rsid w:val="00A02068"/>
    <w:rsid w:val="00A026A8"/>
    <w:rsid w:val="00A039AA"/>
    <w:rsid w:val="00A03E9F"/>
    <w:rsid w:val="00A04462"/>
    <w:rsid w:val="00A14BEC"/>
    <w:rsid w:val="00A17B65"/>
    <w:rsid w:val="00A17CC1"/>
    <w:rsid w:val="00A2367B"/>
    <w:rsid w:val="00A30058"/>
    <w:rsid w:val="00A33219"/>
    <w:rsid w:val="00A3479F"/>
    <w:rsid w:val="00A357F9"/>
    <w:rsid w:val="00A372CB"/>
    <w:rsid w:val="00A377EA"/>
    <w:rsid w:val="00A403B1"/>
    <w:rsid w:val="00A40C13"/>
    <w:rsid w:val="00A43151"/>
    <w:rsid w:val="00A43483"/>
    <w:rsid w:val="00A469F7"/>
    <w:rsid w:val="00A524F4"/>
    <w:rsid w:val="00A5300F"/>
    <w:rsid w:val="00A55C46"/>
    <w:rsid w:val="00A65422"/>
    <w:rsid w:val="00A72FAD"/>
    <w:rsid w:val="00A81CB9"/>
    <w:rsid w:val="00A82E33"/>
    <w:rsid w:val="00A84CDA"/>
    <w:rsid w:val="00A853C1"/>
    <w:rsid w:val="00A8609A"/>
    <w:rsid w:val="00A90099"/>
    <w:rsid w:val="00A92D6C"/>
    <w:rsid w:val="00A92F3E"/>
    <w:rsid w:val="00AA1493"/>
    <w:rsid w:val="00AA1692"/>
    <w:rsid w:val="00AA216D"/>
    <w:rsid w:val="00AA4511"/>
    <w:rsid w:val="00AA4EF6"/>
    <w:rsid w:val="00AA5419"/>
    <w:rsid w:val="00AA7E8C"/>
    <w:rsid w:val="00AB0D5F"/>
    <w:rsid w:val="00AB1480"/>
    <w:rsid w:val="00AB2141"/>
    <w:rsid w:val="00AB51A3"/>
    <w:rsid w:val="00AC0FF2"/>
    <w:rsid w:val="00AC1D31"/>
    <w:rsid w:val="00AC3900"/>
    <w:rsid w:val="00AC487D"/>
    <w:rsid w:val="00AD22C4"/>
    <w:rsid w:val="00AD3004"/>
    <w:rsid w:val="00AD544E"/>
    <w:rsid w:val="00AD5C95"/>
    <w:rsid w:val="00AD68AB"/>
    <w:rsid w:val="00AE49DF"/>
    <w:rsid w:val="00AE5EDC"/>
    <w:rsid w:val="00AE6E1F"/>
    <w:rsid w:val="00AF40E8"/>
    <w:rsid w:val="00AF5F50"/>
    <w:rsid w:val="00AF7328"/>
    <w:rsid w:val="00AF7796"/>
    <w:rsid w:val="00B015FF"/>
    <w:rsid w:val="00B042D6"/>
    <w:rsid w:val="00B23ADC"/>
    <w:rsid w:val="00B24D0D"/>
    <w:rsid w:val="00B270A9"/>
    <w:rsid w:val="00B30EFA"/>
    <w:rsid w:val="00B3470D"/>
    <w:rsid w:val="00B36442"/>
    <w:rsid w:val="00B40D01"/>
    <w:rsid w:val="00B418B6"/>
    <w:rsid w:val="00B439A1"/>
    <w:rsid w:val="00B468C2"/>
    <w:rsid w:val="00B46B9A"/>
    <w:rsid w:val="00B50096"/>
    <w:rsid w:val="00B50E2B"/>
    <w:rsid w:val="00B5183A"/>
    <w:rsid w:val="00B54E22"/>
    <w:rsid w:val="00B574A0"/>
    <w:rsid w:val="00B60C22"/>
    <w:rsid w:val="00B62500"/>
    <w:rsid w:val="00B62895"/>
    <w:rsid w:val="00B641A9"/>
    <w:rsid w:val="00B650F3"/>
    <w:rsid w:val="00B65102"/>
    <w:rsid w:val="00B66F66"/>
    <w:rsid w:val="00B71448"/>
    <w:rsid w:val="00B727F3"/>
    <w:rsid w:val="00B72E3C"/>
    <w:rsid w:val="00B751B1"/>
    <w:rsid w:val="00B766A8"/>
    <w:rsid w:val="00B849CE"/>
    <w:rsid w:val="00B84A8F"/>
    <w:rsid w:val="00B8572D"/>
    <w:rsid w:val="00B85B39"/>
    <w:rsid w:val="00B868CA"/>
    <w:rsid w:val="00B927E4"/>
    <w:rsid w:val="00B92F1D"/>
    <w:rsid w:val="00B94B01"/>
    <w:rsid w:val="00BA0618"/>
    <w:rsid w:val="00BA107B"/>
    <w:rsid w:val="00BA26E5"/>
    <w:rsid w:val="00BA3714"/>
    <w:rsid w:val="00BA59B0"/>
    <w:rsid w:val="00BA5FBB"/>
    <w:rsid w:val="00BB1411"/>
    <w:rsid w:val="00BB376F"/>
    <w:rsid w:val="00BB5D9E"/>
    <w:rsid w:val="00BC20C6"/>
    <w:rsid w:val="00BC2151"/>
    <w:rsid w:val="00BC3024"/>
    <w:rsid w:val="00BC307D"/>
    <w:rsid w:val="00BC3768"/>
    <w:rsid w:val="00BC3BD1"/>
    <w:rsid w:val="00BC48C7"/>
    <w:rsid w:val="00BC4BA4"/>
    <w:rsid w:val="00BC651D"/>
    <w:rsid w:val="00BC6823"/>
    <w:rsid w:val="00BC703A"/>
    <w:rsid w:val="00BD17FE"/>
    <w:rsid w:val="00BD1E19"/>
    <w:rsid w:val="00BD3A95"/>
    <w:rsid w:val="00BD42A1"/>
    <w:rsid w:val="00BD6F7A"/>
    <w:rsid w:val="00BD78ED"/>
    <w:rsid w:val="00BE0847"/>
    <w:rsid w:val="00BE3FAE"/>
    <w:rsid w:val="00BE5596"/>
    <w:rsid w:val="00BE63B6"/>
    <w:rsid w:val="00BE6853"/>
    <w:rsid w:val="00BF3B28"/>
    <w:rsid w:val="00BF7812"/>
    <w:rsid w:val="00C003E0"/>
    <w:rsid w:val="00C068D9"/>
    <w:rsid w:val="00C102B9"/>
    <w:rsid w:val="00C113BC"/>
    <w:rsid w:val="00C13AA5"/>
    <w:rsid w:val="00C17065"/>
    <w:rsid w:val="00C178CB"/>
    <w:rsid w:val="00C212F3"/>
    <w:rsid w:val="00C21B0A"/>
    <w:rsid w:val="00C22D41"/>
    <w:rsid w:val="00C24310"/>
    <w:rsid w:val="00C3302C"/>
    <w:rsid w:val="00C338E7"/>
    <w:rsid w:val="00C35CA9"/>
    <w:rsid w:val="00C36A04"/>
    <w:rsid w:val="00C42F0D"/>
    <w:rsid w:val="00C43935"/>
    <w:rsid w:val="00C449FE"/>
    <w:rsid w:val="00C45441"/>
    <w:rsid w:val="00C454BF"/>
    <w:rsid w:val="00C46586"/>
    <w:rsid w:val="00C46664"/>
    <w:rsid w:val="00C500A3"/>
    <w:rsid w:val="00C50355"/>
    <w:rsid w:val="00C5366D"/>
    <w:rsid w:val="00C5700B"/>
    <w:rsid w:val="00C62D4E"/>
    <w:rsid w:val="00C73094"/>
    <w:rsid w:val="00C75039"/>
    <w:rsid w:val="00C77512"/>
    <w:rsid w:val="00C80856"/>
    <w:rsid w:val="00C82228"/>
    <w:rsid w:val="00C86536"/>
    <w:rsid w:val="00C86E3C"/>
    <w:rsid w:val="00C91341"/>
    <w:rsid w:val="00C92131"/>
    <w:rsid w:val="00C9549E"/>
    <w:rsid w:val="00C95826"/>
    <w:rsid w:val="00C979BD"/>
    <w:rsid w:val="00CA3D6B"/>
    <w:rsid w:val="00CA4217"/>
    <w:rsid w:val="00CA44CB"/>
    <w:rsid w:val="00CA5780"/>
    <w:rsid w:val="00CA74BF"/>
    <w:rsid w:val="00CB045A"/>
    <w:rsid w:val="00CB0CE5"/>
    <w:rsid w:val="00CB21BB"/>
    <w:rsid w:val="00CB22C9"/>
    <w:rsid w:val="00CB2653"/>
    <w:rsid w:val="00CB3B2F"/>
    <w:rsid w:val="00CB729E"/>
    <w:rsid w:val="00CC1045"/>
    <w:rsid w:val="00CC19DD"/>
    <w:rsid w:val="00CC23AB"/>
    <w:rsid w:val="00CD2087"/>
    <w:rsid w:val="00CD3FF7"/>
    <w:rsid w:val="00CD4709"/>
    <w:rsid w:val="00CD5BC2"/>
    <w:rsid w:val="00CE0D09"/>
    <w:rsid w:val="00CE27BA"/>
    <w:rsid w:val="00CE38DA"/>
    <w:rsid w:val="00CE45D3"/>
    <w:rsid w:val="00CE4A43"/>
    <w:rsid w:val="00CE67EC"/>
    <w:rsid w:val="00CE7F0E"/>
    <w:rsid w:val="00CE7F9A"/>
    <w:rsid w:val="00CF0CC9"/>
    <w:rsid w:val="00CF1B04"/>
    <w:rsid w:val="00CF4073"/>
    <w:rsid w:val="00CF5B3B"/>
    <w:rsid w:val="00D01AD3"/>
    <w:rsid w:val="00D07984"/>
    <w:rsid w:val="00D110F0"/>
    <w:rsid w:val="00D1115C"/>
    <w:rsid w:val="00D11C58"/>
    <w:rsid w:val="00D13012"/>
    <w:rsid w:val="00D132C4"/>
    <w:rsid w:val="00D14EA7"/>
    <w:rsid w:val="00D15155"/>
    <w:rsid w:val="00D166F6"/>
    <w:rsid w:val="00D207AE"/>
    <w:rsid w:val="00D20C0B"/>
    <w:rsid w:val="00D20FB2"/>
    <w:rsid w:val="00D23B4C"/>
    <w:rsid w:val="00D259E5"/>
    <w:rsid w:val="00D269F9"/>
    <w:rsid w:val="00D30249"/>
    <w:rsid w:val="00D3233C"/>
    <w:rsid w:val="00D335F2"/>
    <w:rsid w:val="00D42CF3"/>
    <w:rsid w:val="00D456AC"/>
    <w:rsid w:val="00D46B66"/>
    <w:rsid w:val="00D50B73"/>
    <w:rsid w:val="00D525AA"/>
    <w:rsid w:val="00D53551"/>
    <w:rsid w:val="00D61BBE"/>
    <w:rsid w:val="00D61C86"/>
    <w:rsid w:val="00D641B9"/>
    <w:rsid w:val="00D6570E"/>
    <w:rsid w:val="00D65983"/>
    <w:rsid w:val="00D7238B"/>
    <w:rsid w:val="00D763A6"/>
    <w:rsid w:val="00D76DC6"/>
    <w:rsid w:val="00D76F93"/>
    <w:rsid w:val="00D8025C"/>
    <w:rsid w:val="00D813FE"/>
    <w:rsid w:val="00D82557"/>
    <w:rsid w:val="00D87EE3"/>
    <w:rsid w:val="00D9403C"/>
    <w:rsid w:val="00D94182"/>
    <w:rsid w:val="00DA0BB5"/>
    <w:rsid w:val="00DA280E"/>
    <w:rsid w:val="00DA2EF1"/>
    <w:rsid w:val="00DA5239"/>
    <w:rsid w:val="00DA5E49"/>
    <w:rsid w:val="00DB0244"/>
    <w:rsid w:val="00DB1C0B"/>
    <w:rsid w:val="00DB1D28"/>
    <w:rsid w:val="00DB1DDA"/>
    <w:rsid w:val="00DB20BB"/>
    <w:rsid w:val="00DB2D78"/>
    <w:rsid w:val="00DB6246"/>
    <w:rsid w:val="00DC001E"/>
    <w:rsid w:val="00DC0956"/>
    <w:rsid w:val="00DC09E3"/>
    <w:rsid w:val="00DC27B6"/>
    <w:rsid w:val="00DC3D16"/>
    <w:rsid w:val="00DC4F5A"/>
    <w:rsid w:val="00DC67F0"/>
    <w:rsid w:val="00DD0A8F"/>
    <w:rsid w:val="00DD1B00"/>
    <w:rsid w:val="00DD1DCD"/>
    <w:rsid w:val="00DD2053"/>
    <w:rsid w:val="00DD2258"/>
    <w:rsid w:val="00DD2419"/>
    <w:rsid w:val="00DD2F10"/>
    <w:rsid w:val="00DD3D84"/>
    <w:rsid w:val="00DD4367"/>
    <w:rsid w:val="00DD5729"/>
    <w:rsid w:val="00DD76FD"/>
    <w:rsid w:val="00DD7906"/>
    <w:rsid w:val="00DE041C"/>
    <w:rsid w:val="00DE0985"/>
    <w:rsid w:val="00DE1230"/>
    <w:rsid w:val="00DE2D6B"/>
    <w:rsid w:val="00DE40E2"/>
    <w:rsid w:val="00DE45CA"/>
    <w:rsid w:val="00DE682D"/>
    <w:rsid w:val="00DE6A8E"/>
    <w:rsid w:val="00DE70C6"/>
    <w:rsid w:val="00DE7712"/>
    <w:rsid w:val="00DF0F8C"/>
    <w:rsid w:val="00DF1C95"/>
    <w:rsid w:val="00DF2058"/>
    <w:rsid w:val="00DF2AAB"/>
    <w:rsid w:val="00DF3354"/>
    <w:rsid w:val="00DF3910"/>
    <w:rsid w:val="00DF4E1C"/>
    <w:rsid w:val="00DF556D"/>
    <w:rsid w:val="00DF60C7"/>
    <w:rsid w:val="00DF63E0"/>
    <w:rsid w:val="00DF6483"/>
    <w:rsid w:val="00DF6A6A"/>
    <w:rsid w:val="00E06233"/>
    <w:rsid w:val="00E12AAC"/>
    <w:rsid w:val="00E15687"/>
    <w:rsid w:val="00E20529"/>
    <w:rsid w:val="00E21029"/>
    <w:rsid w:val="00E21F14"/>
    <w:rsid w:val="00E344B7"/>
    <w:rsid w:val="00E34C8D"/>
    <w:rsid w:val="00E44759"/>
    <w:rsid w:val="00E471B0"/>
    <w:rsid w:val="00E47299"/>
    <w:rsid w:val="00E476AB"/>
    <w:rsid w:val="00E479E6"/>
    <w:rsid w:val="00E501B2"/>
    <w:rsid w:val="00E52521"/>
    <w:rsid w:val="00E56B86"/>
    <w:rsid w:val="00E57782"/>
    <w:rsid w:val="00E63233"/>
    <w:rsid w:val="00E635E2"/>
    <w:rsid w:val="00E677FF"/>
    <w:rsid w:val="00E67C07"/>
    <w:rsid w:val="00E70C1D"/>
    <w:rsid w:val="00E70E56"/>
    <w:rsid w:val="00E72F62"/>
    <w:rsid w:val="00E76222"/>
    <w:rsid w:val="00E76FF1"/>
    <w:rsid w:val="00E83869"/>
    <w:rsid w:val="00E839EB"/>
    <w:rsid w:val="00E85528"/>
    <w:rsid w:val="00E86569"/>
    <w:rsid w:val="00E879E2"/>
    <w:rsid w:val="00E87DA8"/>
    <w:rsid w:val="00E87F49"/>
    <w:rsid w:val="00E97871"/>
    <w:rsid w:val="00EA3875"/>
    <w:rsid w:val="00EA71BF"/>
    <w:rsid w:val="00EA729A"/>
    <w:rsid w:val="00EB1E56"/>
    <w:rsid w:val="00EB48F4"/>
    <w:rsid w:val="00EC3115"/>
    <w:rsid w:val="00EC4D21"/>
    <w:rsid w:val="00EC7F15"/>
    <w:rsid w:val="00ED14A6"/>
    <w:rsid w:val="00ED1DA7"/>
    <w:rsid w:val="00ED21E4"/>
    <w:rsid w:val="00ED2D9E"/>
    <w:rsid w:val="00ED3285"/>
    <w:rsid w:val="00ED50E5"/>
    <w:rsid w:val="00ED600E"/>
    <w:rsid w:val="00ED6D04"/>
    <w:rsid w:val="00EE3845"/>
    <w:rsid w:val="00EE3A78"/>
    <w:rsid w:val="00EE5CAB"/>
    <w:rsid w:val="00EF238C"/>
    <w:rsid w:val="00EF407E"/>
    <w:rsid w:val="00F00D89"/>
    <w:rsid w:val="00F03FBB"/>
    <w:rsid w:val="00F04D1C"/>
    <w:rsid w:val="00F05400"/>
    <w:rsid w:val="00F1079D"/>
    <w:rsid w:val="00F11011"/>
    <w:rsid w:val="00F11057"/>
    <w:rsid w:val="00F110EC"/>
    <w:rsid w:val="00F153F7"/>
    <w:rsid w:val="00F17C05"/>
    <w:rsid w:val="00F21BE2"/>
    <w:rsid w:val="00F22445"/>
    <w:rsid w:val="00F22991"/>
    <w:rsid w:val="00F234A5"/>
    <w:rsid w:val="00F2405E"/>
    <w:rsid w:val="00F25EE7"/>
    <w:rsid w:val="00F26209"/>
    <w:rsid w:val="00F307D3"/>
    <w:rsid w:val="00F30C10"/>
    <w:rsid w:val="00F320DC"/>
    <w:rsid w:val="00F35A01"/>
    <w:rsid w:val="00F36541"/>
    <w:rsid w:val="00F4000D"/>
    <w:rsid w:val="00F412D3"/>
    <w:rsid w:val="00F42A51"/>
    <w:rsid w:val="00F42A96"/>
    <w:rsid w:val="00F448C9"/>
    <w:rsid w:val="00F45B7C"/>
    <w:rsid w:val="00F45FB0"/>
    <w:rsid w:val="00F56EDC"/>
    <w:rsid w:val="00F62E38"/>
    <w:rsid w:val="00F657B5"/>
    <w:rsid w:val="00F704C1"/>
    <w:rsid w:val="00F71F3D"/>
    <w:rsid w:val="00F72CE9"/>
    <w:rsid w:val="00F7349E"/>
    <w:rsid w:val="00F739EA"/>
    <w:rsid w:val="00F74DB4"/>
    <w:rsid w:val="00F76271"/>
    <w:rsid w:val="00F774DC"/>
    <w:rsid w:val="00F850C7"/>
    <w:rsid w:val="00F87005"/>
    <w:rsid w:val="00F87830"/>
    <w:rsid w:val="00F87D57"/>
    <w:rsid w:val="00F90CF6"/>
    <w:rsid w:val="00F92144"/>
    <w:rsid w:val="00F928DE"/>
    <w:rsid w:val="00F94274"/>
    <w:rsid w:val="00F9460B"/>
    <w:rsid w:val="00F9692E"/>
    <w:rsid w:val="00F96F35"/>
    <w:rsid w:val="00F97B4A"/>
    <w:rsid w:val="00FA0AF8"/>
    <w:rsid w:val="00FA2246"/>
    <w:rsid w:val="00FA2EB6"/>
    <w:rsid w:val="00FA6111"/>
    <w:rsid w:val="00FA63DE"/>
    <w:rsid w:val="00FB3279"/>
    <w:rsid w:val="00FB41E4"/>
    <w:rsid w:val="00FB49E5"/>
    <w:rsid w:val="00FB7089"/>
    <w:rsid w:val="00FB7706"/>
    <w:rsid w:val="00FC00B6"/>
    <w:rsid w:val="00FC05DF"/>
    <w:rsid w:val="00FC2FC1"/>
    <w:rsid w:val="00FC3696"/>
    <w:rsid w:val="00FC41DA"/>
    <w:rsid w:val="00FC7397"/>
    <w:rsid w:val="00FD0D1B"/>
    <w:rsid w:val="00FD0EF9"/>
    <w:rsid w:val="00FD19F5"/>
    <w:rsid w:val="00FD48CA"/>
    <w:rsid w:val="00FE1D27"/>
    <w:rsid w:val="00FE3B59"/>
    <w:rsid w:val="00FE6990"/>
    <w:rsid w:val="00FF04EF"/>
    <w:rsid w:val="00FF05BF"/>
    <w:rsid w:val="00FF17C1"/>
    <w:rsid w:val="00FF4C1B"/>
    <w:rsid w:val="00FF5AA2"/>
    <w:rsid w:val="00FF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7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F4E1C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115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F4E1C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1115C"/>
    <w:rPr>
      <w:rFonts w:ascii="Cambria" w:eastAsia="宋体" w:hAnsi="Cambria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94040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FC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369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3696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locked/>
    <w:rsid w:val="005316F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Normal"/>
    <w:uiPriority w:val="99"/>
    <w:rsid w:val="00264419"/>
    <w:pPr>
      <w:widowControl/>
    </w:pPr>
    <w:rPr>
      <w:rFonts w:cs="宋体"/>
      <w:kern w:val="0"/>
      <w:szCs w:val="21"/>
    </w:rPr>
  </w:style>
  <w:style w:type="paragraph" w:styleId="DocumentMap">
    <w:name w:val="Document Map"/>
    <w:basedOn w:val="Normal"/>
    <w:link w:val="DocumentMapChar"/>
    <w:uiPriority w:val="99"/>
    <w:semiHidden/>
    <w:rsid w:val="004A398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1386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7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4730</TotalTime>
  <Pages>15</Pages>
  <Words>1833</Words>
  <Characters>10451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cai9911</dc:creator>
  <cp:keywords/>
  <dc:description/>
  <cp:lastModifiedBy>china</cp:lastModifiedBy>
  <cp:revision>478</cp:revision>
  <cp:lastPrinted>2013-10-22T02:46:00Z</cp:lastPrinted>
  <dcterms:created xsi:type="dcterms:W3CDTF">2013-12-11T08:12:00Z</dcterms:created>
  <dcterms:modified xsi:type="dcterms:W3CDTF">2013-12-17T07:18:00Z</dcterms:modified>
</cp:coreProperties>
</file>